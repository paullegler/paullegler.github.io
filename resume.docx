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FE4591" w14:textId="77777777" w:rsidR="002255F8" w:rsidRPr="000F574B" w:rsidRDefault="002255F8" w:rsidP="002255F8">
      <w:pPr>
        <w:pStyle w:val="Heading1"/>
        <w:rPr>
          <w:sz w:val="24"/>
        </w:rPr>
      </w:pPr>
      <w:bookmarkStart w:id="0" w:name="_GoBack"/>
      <w:bookmarkEnd w:id="0"/>
      <w:r w:rsidRPr="000F574B">
        <w:rPr>
          <w:sz w:val="24"/>
        </w:rPr>
        <w:t>Education</w:t>
      </w:r>
    </w:p>
    <w:p w14:paraId="07BFB960" w14:textId="77777777" w:rsidR="002255F8" w:rsidRPr="000F574B" w:rsidRDefault="000F683A" w:rsidP="002255F8">
      <w:pPr>
        <w:pStyle w:val="Heading2"/>
        <w:rPr>
          <w:sz w:val="18"/>
        </w:rPr>
      </w:pPr>
      <w:sdt>
        <w:sdtPr>
          <w:rPr>
            <w:sz w:val="18"/>
          </w:rPr>
          <w:id w:val="9459748"/>
          <w:placeholder>
            <w:docPart w:val="0FEFEB3772107C49983267B1D1DB9E3F"/>
          </w:placeholder>
        </w:sdtPr>
        <w:sdtEndPr/>
        <w:sdtContent>
          <w:r w:rsidR="002255F8" w:rsidRPr="000F574B">
            <w:rPr>
              <w:sz w:val="18"/>
            </w:rPr>
            <w:t>University of California, Berkeley</w:t>
          </w:r>
        </w:sdtContent>
      </w:sdt>
      <w:r w:rsidR="002255F8" w:rsidRPr="000F574B">
        <w:rPr>
          <w:sz w:val="18"/>
        </w:rPr>
        <w:tab/>
        <w:t>Class of 2018</w:t>
      </w:r>
    </w:p>
    <w:sdt>
      <w:sdtPr>
        <w:rPr>
          <w:sz w:val="18"/>
        </w:rPr>
        <w:id w:val="9459749"/>
        <w:placeholder>
          <w:docPart w:val="ED9F08E5853DD3479A624D681FD7BF23"/>
        </w:placeholder>
      </w:sdtPr>
      <w:sdtEndPr>
        <w:rPr>
          <w:sz w:val="16"/>
        </w:rPr>
      </w:sdtEndPr>
      <w:sdtContent>
        <w:p w14:paraId="6137485A" w14:textId="77777777" w:rsidR="002255F8" w:rsidRPr="00B6411E" w:rsidRDefault="002255F8" w:rsidP="002255F8">
          <w:pPr>
            <w:pStyle w:val="BodyText"/>
            <w:numPr>
              <w:ilvl w:val="0"/>
              <w:numId w:val="12"/>
            </w:numPr>
            <w:spacing w:line="240" w:lineRule="auto"/>
            <w:rPr>
              <w:sz w:val="16"/>
            </w:rPr>
          </w:pPr>
          <w:r w:rsidRPr="00B6411E">
            <w:rPr>
              <w:sz w:val="16"/>
            </w:rPr>
            <w:t>Electrical Engineering and Computer Science Major</w:t>
          </w:r>
        </w:p>
        <w:p w14:paraId="20DF928B" w14:textId="77777777" w:rsidR="002255F8" w:rsidRPr="00B6411E" w:rsidRDefault="002255F8" w:rsidP="002255F8">
          <w:pPr>
            <w:pStyle w:val="BodyText"/>
            <w:numPr>
              <w:ilvl w:val="0"/>
              <w:numId w:val="12"/>
            </w:numPr>
            <w:spacing w:line="240" w:lineRule="auto"/>
            <w:rPr>
              <w:sz w:val="16"/>
            </w:rPr>
          </w:pPr>
          <w:r w:rsidRPr="00B6411E">
            <w:rPr>
              <w:sz w:val="16"/>
            </w:rPr>
            <w:t>Current GPA: 3.37</w:t>
          </w:r>
        </w:p>
      </w:sdtContent>
    </w:sdt>
    <w:p w14:paraId="3C059CE9" w14:textId="77777777" w:rsidR="002255F8" w:rsidRPr="000F574B" w:rsidRDefault="000F683A" w:rsidP="002255F8">
      <w:pPr>
        <w:pStyle w:val="Heading2"/>
        <w:rPr>
          <w:sz w:val="18"/>
        </w:rPr>
      </w:pPr>
      <w:sdt>
        <w:sdtPr>
          <w:rPr>
            <w:sz w:val="18"/>
          </w:rPr>
          <w:id w:val="9459752"/>
          <w:placeholder>
            <w:docPart w:val="9CCBED8E728CF642880EE37041E9A6C1"/>
          </w:placeholder>
        </w:sdtPr>
        <w:sdtEndPr/>
        <w:sdtContent>
          <w:r w:rsidR="002255F8" w:rsidRPr="000F574B">
            <w:rPr>
              <w:sz w:val="18"/>
            </w:rPr>
            <w:t>Loyola High School, Los Angeles</w:t>
          </w:r>
        </w:sdtContent>
      </w:sdt>
      <w:r w:rsidR="002255F8" w:rsidRPr="000F574B">
        <w:rPr>
          <w:sz w:val="18"/>
        </w:rPr>
        <w:tab/>
        <w:t>Class of 2014</w:t>
      </w:r>
    </w:p>
    <w:sdt>
      <w:sdtPr>
        <w:rPr>
          <w:sz w:val="18"/>
        </w:rPr>
        <w:id w:val="9459753"/>
        <w:placeholder>
          <w:docPart w:val="A7C49F02BFF9FC4999D970BC1994E707"/>
        </w:placeholder>
      </w:sdtPr>
      <w:sdtEndPr>
        <w:rPr>
          <w:sz w:val="16"/>
        </w:rPr>
      </w:sdtEndPr>
      <w:sdtContent>
        <w:p w14:paraId="3E617C3F" w14:textId="77777777" w:rsidR="002255F8" w:rsidRPr="00B6411E" w:rsidRDefault="002255F8" w:rsidP="002255F8">
          <w:pPr>
            <w:pStyle w:val="BodyText"/>
            <w:numPr>
              <w:ilvl w:val="0"/>
              <w:numId w:val="13"/>
            </w:numPr>
            <w:rPr>
              <w:sz w:val="16"/>
            </w:rPr>
          </w:pPr>
          <w:r w:rsidRPr="00B6411E">
            <w:rPr>
              <w:sz w:val="16"/>
            </w:rPr>
            <w:t>Graduated with Highest Honors</w:t>
          </w:r>
        </w:p>
        <w:p w14:paraId="3CE8626A" w14:textId="77777777" w:rsidR="002255F8" w:rsidRPr="00B6411E" w:rsidRDefault="002255F8" w:rsidP="002255F8">
          <w:pPr>
            <w:pStyle w:val="BodyText"/>
            <w:numPr>
              <w:ilvl w:val="0"/>
              <w:numId w:val="13"/>
            </w:numPr>
            <w:rPr>
              <w:sz w:val="16"/>
            </w:rPr>
          </w:pPr>
          <w:r w:rsidRPr="00B6411E">
            <w:rPr>
              <w:sz w:val="16"/>
            </w:rPr>
            <w:t>National Merit Scholar</w:t>
          </w:r>
        </w:p>
      </w:sdtContent>
    </w:sdt>
    <w:p w14:paraId="59E58AE2" w14:textId="3E19523C" w:rsidR="008C503B" w:rsidRPr="000F574B" w:rsidRDefault="002255F8" w:rsidP="002255F8">
      <w:pPr>
        <w:pStyle w:val="Heading1"/>
        <w:rPr>
          <w:sz w:val="24"/>
        </w:rPr>
      </w:pPr>
      <w:r w:rsidRPr="000F574B">
        <w:rPr>
          <w:sz w:val="24"/>
        </w:rPr>
        <w:t xml:space="preserve"> </w:t>
      </w:r>
      <w:r w:rsidR="00BE4B14" w:rsidRPr="000F574B">
        <w:rPr>
          <w:sz w:val="24"/>
        </w:rPr>
        <w:t>Experience</w:t>
      </w:r>
    </w:p>
    <w:p w14:paraId="560DE1BB" w14:textId="77777777" w:rsidR="008C503B" w:rsidRPr="000F574B" w:rsidRDefault="000F683A">
      <w:pPr>
        <w:pStyle w:val="Heading2"/>
        <w:rPr>
          <w:sz w:val="18"/>
        </w:rPr>
      </w:pPr>
      <w:sdt>
        <w:sdtPr>
          <w:rPr>
            <w:sz w:val="18"/>
          </w:rPr>
          <w:id w:val="9459739"/>
          <w:placeholder>
            <w:docPart w:val="97D28FDC57A1D940A942C364ABD1F53F"/>
          </w:placeholder>
        </w:sdtPr>
        <w:sdtEndPr/>
        <w:sdtContent>
          <w:sdt>
            <w:sdtPr>
              <w:rPr>
                <w:sz w:val="18"/>
              </w:rPr>
              <w:id w:val="309678486"/>
              <w:placeholder>
                <w:docPart w:val="AD929F5E47297842923709A7D61DB5EB"/>
              </w:placeholder>
            </w:sdtPr>
            <w:sdtEndPr/>
            <w:sdtContent>
              <w:r w:rsidR="00B96E72" w:rsidRPr="000F574B">
                <w:rPr>
                  <w:sz w:val="18"/>
                </w:rPr>
                <w:t>College Intern Technical, Northrop Grumman Corporation</w:t>
              </w:r>
            </w:sdtContent>
          </w:sdt>
        </w:sdtContent>
      </w:sdt>
      <w:r w:rsidR="00BE4B14" w:rsidRPr="000F574B">
        <w:rPr>
          <w:sz w:val="18"/>
        </w:rPr>
        <w:tab/>
      </w:r>
      <w:r w:rsidR="00B96E72" w:rsidRPr="000F574B">
        <w:rPr>
          <w:sz w:val="18"/>
        </w:rPr>
        <w:t>Summer 2016</w:t>
      </w:r>
    </w:p>
    <w:sdt>
      <w:sdtPr>
        <w:rPr>
          <w:sz w:val="18"/>
        </w:rPr>
        <w:id w:val="9459741"/>
        <w:placeholder>
          <w:docPart w:val="1FC1E49E478B724CA4F02911902DAFE9"/>
        </w:placeholder>
      </w:sdtPr>
      <w:sdtEndPr/>
      <w:sdtContent>
        <w:p w14:paraId="6D99B6C5" w14:textId="77777777" w:rsidR="00B96E72" w:rsidRPr="000F574B" w:rsidRDefault="00B96E72" w:rsidP="00B96E72">
          <w:pPr>
            <w:pStyle w:val="ListBullet"/>
            <w:rPr>
              <w:sz w:val="18"/>
            </w:rPr>
          </w:pPr>
          <w:r w:rsidRPr="000F574B">
            <w:rPr>
              <w:sz w:val="18"/>
            </w:rPr>
            <w:t xml:space="preserve">Worked on the Payload Channel System Engineering Team for AMP (Advanced Missions Program) at NGC. </w:t>
          </w:r>
        </w:p>
        <w:p w14:paraId="3D059CBA" w14:textId="77777777" w:rsidR="00B96E72" w:rsidRPr="000F574B" w:rsidRDefault="00B96E72" w:rsidP="00B96E72">
          <w:pPr>
            <w:pStyle w:val="ListBullet"/>
            <w:rPr>
              <w:sz w:val="18"/>
            </w:rPr>
          </w:pPr>
          <w:r w:rsidRPr="000F574B">
            <w:rPr>
              <w:sz w:val="18"/>
            </w:rPr>
            <w:t>Developed tools using Visual Basic in Excel to streamline and standardize verification process of payload level requirements</w:t>
          </w:r>
          <w:r w:rsidR="00DC6043" w:rsidRPr="000F574B">
            <w:rPr>
              <w:sz w:val="18"/>
            </w:rPr>
            <w:t>.</w:t>
          </w:r>
        </w:p>
        <w:p w14:paraId="1B5A5A79" w14:textId="0F9A003B" w:rsidR="008C503B" w:rsidRPr="000F574B" w:rsidRDefault="00AD648C" w:rsidP="00B96E72">
          <w:pPr>
            <w:pStyle w:val="ListBullet"/>
            <w:numPr>
              <w:ilvl w:val="1"/>
              <w:numId w:val="1"/>
            </w:numPr>
            <w:rPr>
              <w:sz w:val="18"/>
            </w:rPr>
          </w:pPr>
          <w:r>
            <w:rPr>
              <w:sz w:val="18"/>
            </w:rPr>
            <w:t>Will</w:t>
          </w:r>
          <w:r w:rsidR="00B96E72" w:rsidRPr="000F574B">
            <w:rPr>
              <w:sz w:val="18"/>
            </w:rPr>
            <w:t xml:space="preserve"> save the team </w:t>
          </w:r>
          <w:r>
            <w:rPr>
              <w:sz w:val="18"/>
            </w:rPr>
            <w:t>250</w:t>
          </w:r>
          <w:r w:rsidR="00B96E72" w:rsidRPr="000F574B">
            <w:rPr>
              <w:sz w:val="18"/>
            </w:rPr>
            <w:t>+ hours of time per payload</w:t>
          </w:r>
          <w:r w:rsidR="00DC6043" w:rsidRPr="000F574B">
            <w:rPr>
              <w:sz w:val="18"/>
            </w:rPr>
            <w:t>.</w:t>
          </w:r>
        </w:p>
      </w:sdtContent>
    </w:sdt>
    <w:p w14:paraId="744D91B2" w14:textId="77777777" w:rsidR="008C503B" w:rsidRPr="000F574B" w:rsidRDefault="000F683A">
      <w:pPr>
        <w:pStyle w:val="Heading2"/>
        <w:rPr>
          <w:sz w:val="18"/>
        </w:rPr>
      </w:pPr>
      <w:sdt>
        <w:sdtPr>
          <w:rPr>
            <w:sz w:val="18"/>
          </w:rPr>
          <w:id w:val="9459744"/>
          <w:placeholder>
            <w:docPart w:val="C646507097FB144292155E54976FFA40"/>
          </w:placeholder>
        </w:sdtPr>
        <w:sdtEndPr/>
        <w:sdtContent>
          <w:sdt>
            <w:sdtPr>
              <w:rPr>
                <w:sz w:val="18"/>
              </w:rPr>
              <w:id w:val="-1712418433"/>
              <w:placeholder>
                <w:docPart w:val="5E4456C16896574998C7C1EF94EED85D"/>
              </w:placeholder>
            </w:sdtPr>
            <w:sdtEndPr/>
            <w:sdtContent>
              <w:r w:rsidR="00B96E72" w:rsidRPr="000F574B">
                <w:rPr>
                  <w:sz w:val="18"/>
                </w:rPr>
                <w:t>College Intern Technical, Northrop Grumman Corporation</w:t>
              </w:r>
            </w:sdtContent>
          </w:sdt>
        </w:sdtContent>
      </w:sdt>
      <w:r w:rsidR="00BE4B14" w:rsidRPr="000F574B">
        <w:rPr>
          <w:sz w:val="18"/>
        </w:rPr>
        <w:tab/>
      </w:r>
      <w:r w:rsidR="00B96E72" w:rsidRPr="000F574B">
        <w:rPr>
          <w:sz w:val="18"/>
        </w:rPr>
        <w:t>Summer 2015</w:t>
      </w:r>
    </w:p>
    <w:sdt>
      <w:sdtPr>
        <w:rPr>
          <w:sz w:val="18"/>
        </w:rPr>
        <w:id w:val="9459797"/>
        <w:placeholder>
          <w:docPart w:val="A642B3B7E971584D914EECAA5ABA09FC"/>
        </w:placeholder>
      </w:sdtPr>
      <w:sdtEndPr/>
      <w:sdtContent>
        <w:p w14:paraId="5EDB4D47" w14:textId="77777777" w:rsidR="00B96E72" w:rsidRPr="000F574B" w:rsidRDefault="00B96E72" w:rsidP="00B96E72">
          <w:pPr>
            <w:pStyle w:val="ListBullet"/>
            <w:rPr>
              <w:sz w:val="18"/>
            </w:rPr>
          </w:pPr>
          <w:r w:rsidRPr="000F574B">
            <w:rPr>
              <w:sz w:val="18"/>
            </w:rPr>
            <w:t>Worked on the Payload System Engineering Team for EPS (Extremely High Frequency Polar System) at NGC.</w:t>
          </w:r>
        </w:p>
        <w:p w14:paraId="1E308120" w14:textId="77777777" w:rsidR="00642224" w:rsidRPr="000F574B" w:rsidRDefault="00B96E72" w:rsidP="00B96E72">
          <w:pPr>
            <w:pStyle w:val="ListBullet"/>
            <w:rPr>
              <w:sz w:val="18"/>
            </w:rPr>
          </w:pPr>
          <w:r w:rsidRPr="000F574B">
            <w:rPr>
              <w:sz w:val="18"/>
            </w:rPr>
            <w:t>Developed tools using Visual Basic in Access and worked on simulations in MATLAB to help predict possible problems encountered in space</w:t>
          </w:r>
          <w:r w:rsidR="00DC6043" w:rsidRPr="000F574B">
            <w:rPr>
              <w:sz w:val="18"/>
            </w:rPr>
            <w:t>.</w:t>
          </w:r>
        </w:p>
        <w:p w14:paraId="45D6646B" w14:textId="77777777" w:rsidR="00642224" w:rsidRPr="000F574B" w:rsidRDefault="000F683A" w:rsidP="00642224">
          <w:pPr>
            <w:pStyle w:val="Heading2"/>
            <w:rPr>
              <w:sz w:val="18"/>
            </w:rPr>
          </w:pPr>
          <w:sdt>
            <w:sdtPr>
              <w:rPr>
                <w:sz w:val="18"/>
              </w:rPr>
              <w:id w:val="633683227"/>
              <w:placeholder>
                <w:docPart w:val="5B5CAB2512547843A54B6B0CE5C0F150"/>
              </w:placeholder>
            </w:sdtPr>
            <w:sdtEndPr/>
            <w:sdtContent>
              <w:sdt>
                <w:sdtPr>
                  <w:rPr>
                    <w:sz w:val="18"/>
                  </w:rPr>
                  <w:id w:val="-2010977019"/>
                  <w:placeholder>
                    <w:docPart w:val="6ADB6786BE7C8C48B5BC7BEBD3F583DB"/>
                  </w:placeholder>
                </w:sdtPr>
                <w:sdtEndPr/>
                <w:sdtContent>
                  <w:r w:rsidR="00642224" w:rsidRPr="000F574B">
                    <w:rPr>
                      <w:sz w:val="18"/>
                    </w:rPr>
                    <w:t>High School Intern Technical, Northrop Grumman Corporation</w:t>
                  </w:r>
                </w:sdtContent>
              </w:sdt>
            </w:sdtContent>
          </w:sdt>
          <w:r w:rsidR="00642224" w:rsidRPr="000F574B">
            <w:rPr>
              <w:sz w:val="18"/>
            </w:rPr>
            <w:tab/>
            <w:t>Summer 2014</w:t>
          </w:r>
        </w:p>
        <w:sdt>
          <w:sdtPr>
            <w:rPr>
              <w:sz w:val="18"/>
            </w:rPr>
            <w:id w:val="1118947416"/>
            <w:placeholder>
              <w:docPart w:val="0A75767913621C44881BAE920CBAE645"/>
            </w:placeholder>
          </w:sdtPr>
          <w:sdtEndPr/>
          <w:sdtContent>
            <w:p w14:paraId="4CD734C3" w14:textId="77777777" w:rsidR="00642224" w:rsidRPr="000F574B" w:rsidRDefault="00642224" w:rsidP="00642224">
              <w:pPr>
                <w:pStyle w:val="ListBullet"/>
                <w:rPr>
                  <w:sz w:val="18"/>
                </w:rPr>
              </w:pPr>
              <w:r w:rsidRPr="000F574B">
                <w:rPr>
                  <w:sz w:val="18"/>
                </w:rPr>
                <w:t>Worked on the Payload System Engineering Team for Milstar (</w:t>
              </w:r>
              <w:r w:rsidR="00DC6043" w:rsidRPr="000F574B">
                <w:rPr>
                  <w:sz w:val="18"/>
                </w:rPr>
                <w:t>Military</w:t>
              </w:r>
              <w:r w:rsidRPr="000F574B">
                <w:rPr>
                  <w:sz w:val="18"/>
                </w:rPr>
                <w:t xml:space="preserve"> Strategic and Tactical Relay) at NGC.</w:t>
              </w:r>
            </w:p>
            <w:p w14:paraId="770FF926" w14:textId="5CF48A95" w:rsidR="00642224" w:rsidRPr="000F574B" w:rsidRDefault="00DC6043" w:rsidP="00642224">
              <w:pPr>
                <w:pStyle w:val="ListBullet"/>
                <w:rPr>
                  <w:sz w:val="18"/>
                </w:rPr>
              </w:pPr>
              <w:r w:rsidRPr="000F574B">
                <w:rPr>
                  <w:sz w:val="18"/>
                </w:rPr>
                <w:t>Improved the internal program site using HTML and assisted in the creation of sell off documentati</w:t>
              </w:r>
              <w:r w:rsidR="00AB61A3">
                <w:rPr>
                  <w:sz w:val="18"/>
                </w:rPr>
                <w:t>on</w:t>
              </w:r>
              <w:r w:rsidRPr="000F574B">
                <w:rPr>
                  <w:sz w:val="18"/>
                </w:rPr>
                <w:t>.</w:t>
              </w:r>
            </w:p>
            <w:p w14:paraId="3AD61E9E" w14:textId="77777777" w:rsidR="00DC6043" w:rsidRPr="000F574B" w:rsidRDefault="000F683A" w:rsidP="00DC6043">
              <w:pPr>
                <w:pStyle w:val="Heading2"/>
                <w:rPr>
                  <w:sz w:val="18"/>
                </w:rPr>
              </w:pPr>
              <w:sdt>
                <w:sdtPr>
                  <w:rPr>
                    <w:sz w:val="18"/>
                  </w:rPr>
                  <w:id w:val="-1394959578"/>
                  <w:placeholder>
                    <w:docPart w:val="91C0837DEB1D7248BDAC9280B9D2D38F"/>
                  </w:placeholder>
                </w:sdtPr>
                <w:sdtEndPr/>
                <w:sdtContent>
                  <w:sdt>
                    <w:sdtPr>
                      <w:rPr>
                        <w:sz w:val="18"/>
                      </w:rPr>
                      <w:id w:val="1417279558"/>
                      <w:placeholder>
                        <w:docPart w:val="C974192B70DF7F4CAE77AE294E671B0B"/>
                      </w:placeholder>
                    </w:sdtPr>
                    <w:sdtEndPr/>
                    <w:sdtContent>
                      <w:r w:rsidR="00DC6043" w:rsidRPr="000F574B">
                        <w:rPr>
                          <w:sz w:val="18"/>
                        </w:rPr>
                        <w:t>UC Berkeley Coaching Corps Chapter President</w:t>
                      </w:r>
                    </w:sdtContent>
                  </w:sdt>
                </w:sdtContent>
              </w:sdt>
              <w:r w:rsidR="00DC6043" w:rsidRPr="000F574B">
                <w:rPr>
                  <w:sz w:val="18"/>
                </w:rPr>
                <w:tab/>
                <w:t>Summer 2016-Present</w:t>
              </w:r>
            </w:p>
            <w:sdt>
              <w:sdtPr>
                <w:rPr>
                  <w:sz w:val="18"/>
                </w:rPr>
                <w:id w:val="19216735"/>
                <w:placeholder>
                  <w:docPart w:val="DFE360545DCCD54E800AD6170FBDA52B"/>
                </w:placeholder>
              </w:sdtPr>
              <w:sdtEndPr/>
              <w:sdtContent>
                <w:p w14:paraId="436157F5" w14:textId="2CF7D049" w:rsidR="00DC6043" w:rsidRPr="000F574B" w:rsidRDefault="00DC6043" w:rsidP="00DC6043">
                  <w:pPr>
                    <w:pStyle w:val="ListBullet"/>
                    <w:rPr>
                      <w:sz w:val="18"/>
                    </w:rPr>
                  </w:pPr>
                  <w:r w:rsidRPr="000F574B">
                    <w:rPr>
                      <w:sz w:val="18"/>
                    </w:rPr>
                    <w:t>Responsible for recruitment of new coaches, support of current coaches and of fellow Coaching Corps leaders, and communication with Coaching Corps regional corporate staff</w:t>
                  </w:r>
                  <w:r w:rsidR="00AB61A3">
                    <w:rPr>
                      <w:sz w:val="18"/>
                    </w:rPr>
                    <w:t>.</w:t>
                  </w:r>
                </w:p>
                <w:p w14:paraId="08783390" w14:textId="77777777" w:rsidR="00DC6043" w:rsidRPr="000F574B" w:rsidRDefault="000F683A" w:rsidP="00DC6043">
                  <w:pPr>
                    <w:pStyle w:val="Heading2"/>
                    <w:rPr>
                      <w:sz w:val="18"/>
                    </w:rPr>
                  </w:pPr>
                  <w:sdt>
                    <w:sdtPr>
                      <w:rPr>
                        <w:sz w:val="18"/>
                      </w:rPr>
                      <w:id w:val="590128929"/>
                      <w:placeholder>
                        <w:docPart w:val="CE4434B9D7561D42A68B091EB4F92A4E"/>
                      </w:placeholder>
                    </w:sdtPr>
                    <w:sdtEndPr/>
                    <w:sdtContent>
                      <w:sdt>
                        <w:sdtPr>
                          <w:rPr>
                            <w:sz w:val="18"/>
                          </w:rPr>
                          <w:id w:val="1951354695"/>
                          <w:placeholder>
                            <w:docPart w:val="5851B464BA88BC41AC6427E6D9A21878"/>
                          </w:placeholder>
                        </w:sdtPr>
                        <w:sdtEndPr/>
                        <w:sdtContent>
                          <w:r w:rsidR="00DC6043" w:rsidRPr="000F574B">
                            <w:rPr>
                              <w:sz w:val="18"/>
                            </w:rPr>
                            <w:t>Basketball Coach, Coaching Corps</w:t>
                          </w:r>
                        </w:sdtContent>
                      </w:sdt>
                    </w:sdtContent>
                  </w:sdt>
                  <w:r w:rsidR="00DC6043" w:rsidRPr="000F574B">
                    <w:rPr>
                      <w:sz w:val="18"/>
                    </w:rPr>
                    <w:tab/>
                    <w:t>Fall 2014-Present</w:t>
                  </w:r>
                </w:p>
                <w:sdt>
                  <w:sdtPr>
                    <w:rPr>
                      <w:sz w:val="18"/>
                    </w:rPr>
                    <w:id w:val="-1112974491"/>
                    <w:placeholder>
                      <w:docPart w:val="59C69633610064459FB21E9105D1D6A3"/>
                    </w:placeholder>
                  </w:sdtPr>
                  <w:sdtEndPr/>
                  <w:sdtContent>
                    <w:p w14:paraId="065EE1D3" w14:textId="654F4430" w:rsidR="00DC6043" w:rsidRPr="000F574B" w:rsidRDefault="006D177D" w:rsidP="00DC6043">
                      <w:pPr>
                        <w:pStyle w:val="ListBullet"/>
                        <w:rPr>
                          <w:sz w:val="18"/>
                        </w:rPr>
                      </w:pPr>
                      <w:r w:rsidRPr="000F574B">
                        <w:rPr>
                          <w:sz w:val="18"/>
                        </w:rPr>
                        <w:t>Provide skill and character development to kids of all ages at underprivileged schools in the Bay Area</w:t>
                      </w:r>
                      <w:r w:rsidR="00AB61A3">
                        <w:rPr>
                          <w:sz w:val="18"/>
                        </w:rPr>
                        <w:t>.</w:t>
                      </w:r>
                    </w:p>
                    <w:p w14:paraId="010A0C36" w14:textId="77777777" w:rsidR="006D177D" w:rsidRPr="000F574B" w:rsidRDefault="000F683A" w:rsidP="006D177D">
                      <w:pPr>
                        <w:pStyle w:val="Heading2"/>
                        <w:rPr>
                          <w:sz w:val="18"/>
                        </w:rPr>
                      </w:pPr>
                      <w:sdt>
                        <w:sdtPr>
                          <w:rPr>
                            <w:sz w:val="18"/>
                          </w:rPr>
                          <w:id w:val="1021590791"/>
                          <w:placeholder>
                            <w:docPart w:val="12E74FCFEEB8704BB4D22C2F6CA35F19"/>
                          </w:placeholder>
                        </w:sdtPr>
                        <w:sdtEndPr/>
                        <w:sdtContent>
                          <w:sdt>
                            <w:sdtPr>
                              <w:rPr>
                                <w:sz w:val="18"/>
                              </w:rPr>
                              <w:id w:val="-1940594839"/>
                              <w:placeholder>
                                <w:docPart w:val="C8BEC30AA8C96B4C97B0CEFFC7F47FA8"/>
                              </w:placeholder>
                            </w:sdtPr>
                            <w:sdtEndPr/>
                            <w:sdtContent>
                              <w:r w:rsidR="006D177D" w:rsidRPr="000F574B">
                                <w:rPr>
                                  <w:sz w:val="18"/>
                                </w:rPr>
                                <w:t>Lab Assistant, Electrical Engineering 16A, UC Berkeley</w:t>
                              </w:r>
                            </w:sdtContent>
                          </w:sdt>
                        </w:sdtContent>
                      </w:sdt>
                      <w:r w:rsidR="006D177D" w:rsidRPr="000F574B">
                        <w:rPr>
                          <w:sz w:val="18"/>
                        </w:rPr>
                        <w:tab/>
                        <w:t>Spring 2016</w:t>
                      </w:r>
                    </w:p>
                    <w:sdt>
                      <w:sdtPr>
                        <w:rPr>
                          <w:sz w:val="18"/>
                        </w:rPr>
                        <w:id w:val="532464443"/>
                        <w:placeholder>
                          <w:docPart w:val="388F85D49D4C1D4982BA6CF2E0D7111D"/>
                        </w:placeholder>
                      </w:sdtPr>
                      <w:sdtEndPr/>
                      <w:sdtContent>
                        <w:p w14:paraId="79831BB3" w14:textId="77777777" w:rsidR="006D177D" w:rsidRPr="000F574B" w:rsidRDefault="006D177D" w:rsidP="006D177D">
                          <w:pPr>
                            <w:pStyle w:val="ListBullet"/>
                            <w:rPr>
                              <w:sz w:val="18"/>
                            </w:rPr>
                          </w:pPr>
                          <w:r w:rsidRPr="000F574B">
                            <w:rPr>
                              <w:sz w:val="18"/>
                            </w:rPr>
                            <w:t>Helped students understand labs and ensured safety in the lab (5 hours a week).</w:t>
                          </w:r>
                        </w:p>
                      </w:sdtContent>
                    </w:sdt>
                    <w:p w14:paraId="35CAA90D" w14:textId="77777777" w:rsidR="006D177D" w:rsidRPr="000F574B" w:rsidRDefault="006D177D" w:rsidP="006D177D">
                      <w:pPr>
                        <w:pStyle w:val="Heading2"/>
                        <w:rPr>
                          <w:sz w:val="18"/>
                        </w:rPr>
                      </w:pPr>
                      <w:r w:rsidRPr="000F574B">
                        <w:rPr>
                          <w:sz w:val="18"/>
                        </w:rPr>
                        <w:t xml:space="preserve"> </w:t>
                      </w:r>
                      <w:sdt>
                        <w:sdtPr>
                          <w:rPr>
                            <w:sz w:val="18"/>
                          </w:rPr>
                          <w:id w:val="-1519375538"/>
                          <w:placeholder>
                            <w:docPart w:val="6C3B1D4A08498646864BE1D7EED3AF29"/>
                          </w:placeholder>
                        </w:sdtPr>
                        <w:sdtEndPr/>
                        <w:sdtContent>
                          <w:sdt>
                            <w:sdtPr>
                              <w:rPr>
                                <w:sz w:val="18"/>
                              </w:rPr>
                              <w:id w:val="-1555532459"/>
                              <w:placeholder>
                                <w:docPart w:val="03758B25E4536B4B97D98C0F21FA7B8F"/>
                              </w:placeholder>
                            </w:sdtPr>
                            <w:sdtEndPr/>
                            <w:sdtContent>
                              <w:r w:rsidRPr="000F574B">
                                <w:rPr>
                                  <w:sz w:val="18"/>
                                </w:rPr>
                                <w:t>Reader, Computer Science 70, UC Berkeley</w:t>
                              </w:r>
                            </w:sdtContent>
                          </w:sdt>
                        </w:sdtContent>
                      </w:sdt>
                      <w:r w:rsidRPr="000F574B">
                        <w:rPr>
                          <w:sz w:val="18"/>
                        </w:rPr>
                        <w:tab/>
                        <w:t>Spring 2016</w:t>
                      </w:r>
                    </w:p>
                    <w:sdt>
                      <w:sdtPr>
                        <w:rPr>
                          <w:sz w:val="18"/>
                        </w:rPr>
                        <w:id w:val="-1654977714"/>
                        <w:placeholder>
                          <w:docPart w:val="84F898FDC583B24DB5E85D3EA19974D7"/>
                        </w:placeholder>
                      </w:sdtPr>
                      <w:sdtEndPr/>
                      <w:sdtContent>
                        <w:p w14:paraId="714CD0EF" w14:textId="649CBF36" w:rsidR="008C503B" w:rsidRPr="000F574B" w:rsidRDefault="006D177D" w:rsidP="00A16F2B">
                          <w:pPr>
                            <w:pStyle w:val="ListBullet"/>
                            <w:rPr>
                              <w:sz w:val="18"/>
                            </w:rPr>
                          </w:pPr>
                          <w:r w:rsidRPr="000F574B">
                            <w:rPr>
                              <w:sz w:val="18"/>
                            </w:rPr>
                            <w:t>Helped grading homework assignments, as well as attended homework parties to help students (6 hours a week</w:t>
                          </w:r>
                          <w:r w:rsidR="007C7005">
                            <w:rPr>
                              <w:sz w:val="18"/>
                            </w:rPr>
                            <w:t>)</w:t>
                          </w:r>
                          <w:r w:rsidR="00A16F2B" w:rsidRPr="000F574B">
                            <w:rPr>
                              <w:sz w:val="18"/>
                            </w:rPr>
                            <w:t>.</w:t>
                          </w:r>
                        </w:p>
                      </w:sdtContent>
                    </w:sdt>
                  </w:sdtContent>
                </w:sdt>
              </w:sdtContent>
            </w:sdt>
          </w:sdtContent>
        </w:sdt>
      </w:sdtContent>
    </w:sdt>
    <w:p w14:paraId="1998D870" w14:textId="77777777" w:rsidR="008C503B" w:rsidRPr="000F574B" w:rsidRDefault="00BE4B14">
      <w:pPr>
        <w:pStyle w:val="Heading1"/>
        <w:rPr>
          <w:sz w:val="24"/>
        </w:rPr>
      </w:pPr>
      <w:r w:rsidRPr="000F574B">
        <w:rPr>
          <w:sz w:val="24"/>
        </w:rPr>
        <w:t>Skills</w:t>
      </w:r>
    </w:p>
    <w:sdt>
      <w:sdtPr>
        <w:rPr>
          <w:sz w:val="18"/>
        </w:rPr>
        <w:id w:val="9459754"/>
        <w:placeholder>
          <w:docPart w:val="CAEB003B3563CE40B1C9E6FA05D6131B"/>
        </w:placeholder>
      </w:sdtPr>
      <w:sdtEndPr/>
      <w:sdtContent>
        <w:p w14:paraId="5BE2111D" w14:textId="24211D83" w:rsidR="00904693" w:rsidRPr="000F574B" w:rsidRDefault="00904693" w:rsidP="000F574B">
          <w:pPr>
            <w:pStyle w:val="BodyText"/>
            <w:spacing w:line="240" w:lineRule="auto"/>
            <w:rPr>
              <w:sz w:val="18"/>
            </w:rPr>
          </w:pPr>
          <w:r w:rsidRPr="000F574B">
            <w:rPr>
              <w:sz w:val="18"/>
            </w:rPr>
            <w:t>Computer Programming</w:t>
          </w:r>
          <w:r w:rsidR="000F574B">
            <w:rPr>
              <w:sz w:val="18"/>
            </w:rPr>
            <w:t xml:space="preserve"> </w:t>
          </w:r>
          <w:r w:rsidRPr="000F574B">
            <w:rPr>
              <w:sz w:val="18"/>
            </w:rPr>
            <w:t>Languages: Python, MATLAB, Java, Visual Basic, Scheme, SQL</w:t>
          </w:r>
        </w:p>
        <w:p w14:paraId="668184B9" w14:textId="77777777" w:rsidR="00904693" w:rsidRPr="000F574B" w:rsidRDefault="00904693" w:rsidP="000F574B">
          <w:pPr>
            <w:pStyle w:val="BodyText"/>
            <w:spacing w:line="240" w:lineRule="auto"/>
            <w:rPr>
              <w:sz w:val="18"/>
            </w:rPr>
          </w:pPr>
          <w:r w:rsidRPr="000F574B">
            <w:rPr>
              <w:sz w:val="18"/>
            </w:rPr>
            <w:t>Microsoft Office (Excel, Word, PowerPoint)</w:t>
          </w:r>
        </w:p>
        <w:p w14:paraId="6D2966BF" w14:textId="79C024F2" w:rsidR="008C503B" w:rsidRPr="000F574B" w:rsidRDefault="00904693" w:rsidP="005D0817">
          <w:pPr>
            <w:pStyle w:val="BodyText"/>
            <w:spacing w:line="240" w:lineRule="auto"/>
            <w:rPr>
              <w:sz w:val="18"/>
            </w:rPr>
          </w:pPr>
          <w:r w:rsidRPr="000F574B">
            <w:rPr>
              <w:sz w:val="18"/>
            </w:rPr>
            <w:t>4 years of High School Spanish, including AP Level</w:t>
          </w:r>
        </w:p>
      </w:sdtContent>
    </w:sdt>
    <w:sectPr w:rsidR="008C503B" w:rsidRPr="000F574B" w:rsidSect="00AD648C">
      <w:headerReference w:type="default" r:id="rId9"/>
      <w:headerReference w:type="first" r:id="rId10"/>
      <w:pgSz w:w="12240" w:h="15840"/>
      <w:pgMar w:top="621" w:right="1080" w:bottom="576"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F43965" w14:textId="77777777" w:rsidR="00004518" w:rsidRDefault="00004518">
      <w:pPr>
        <w:spacing w:line="240" w:lineRule="auto"/>
      </w:pPr>
      <w:r>
        <w:separator/>
      </w:r>
    </w:p>
  </w:endnote>
  <w:endnote w:type="continuationSeparator" w:id="0">
    <w:p w14:paraId="5C805DEF" w14:textId="77777777" w:rsidR="00004518" w:rsidRDefault="00004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7A6C5" w14:textId="77777777" w:rsidR="00004518" w:rsidRDefault="00004518">
      <w:pPr>
        <w:spacing w:line="240" w:lineRule="auto"/>
      </w:pPr>
      <w:r>
        <w:separator/>
      </w:r>
    </w:p>
  </w:footnote>
  <w:footnote w:type="continuationSeparator" w:id="0">
    <w:p w14:paraId="4175AF62" w14:textId="77777777" w:rsidR="00004518" w:rsidRDefault="0000451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56888" w14:textId="77777777" w:rsidR="00004518" w:rsidRDefault="00004518">
    <w:pPr>
      <w:pStyle w:val="Header"/>
    </w:pPr>
    <w:r>
      <w:t xml:space="preserve">Page </w:t>
    </w:r>
    <w:r>
      <w:fldChar w:fldCharType="begin"/>
    </w:r>
    <w:r>
      <w:instrText xml:space="preserve"> page </w:instrText>
    </w:r>
    <w:r>
      <w:fldChar w:fldCharType="separate"/>
    </w:r>
    <w:r w:rsidR="005D0817">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FCF9D" w14:textId="77777777" w:rsidR="00004518" w:rsidRDefault="00004518">
    <w:pPr>
      <w:pStyle w:val="Title"/>
    </w:pPr>
    <w:r>
      <w:fldChar w:fldCharType="begin"/>
    </w:r>
    <w:r>
      <w:instrText xml:space="preserve"> PLACEHOLDER </w:instrText>
    </w:r>
    <w:r>
      <w:fldChar w:fldCharType="begin"/>
    </w:r>
    <w:r>
      <w:instrText xml:space="preserve"> IF </w:instrText>
    </w:r>
    <w:r w:rsidR="000F683A">
      <w:fldChar w:fldCharType="begin"/>
    </w:r>
    <w:r w:rsidR="000F683A">
      <w:instrText xml:space="preserve"> USERNAME </w:instrText>
    </w:r>
    <w:r w:rsidR="000F683A">
      <w:fldChar w:fldCharType="separate"/>
    </w:r>
    <w:r w:rsidR="000F683A">
      <w:rPr>
        <w:noProof/>
      </w:rPr>
      <w:instrText>Paul Legler</w:instrText>
    </w:r>
    <w:r w:rsidR="000F683A">
      <w:rPr>
        <w:noProof/>
      </w:rPr>
      <w:fldChar w:fldCharType="end"/>
    </w:r>
    <w:r>
      <w:instrText xml:space="preserve">="" "[Your Name]" </w:instrText>
    </w:r>
    <w:r w:rsidR="000F683A">
      <w:fldChar w:fldCharType="begin"/>
    </w:r>
    <w:r w:rsidR="000F683A">
      <w:instrText xml:space="preserve"> USERNAME </w:instrText>
    </w:r>
    <w:r w:rsidR="000F683A">
      <w:fldChar w:fldCharType="separate"/>
    </w:r>
    <w:r w:rsidR="000F683A">
      <w:rPr>
        <w:noProof/>
      </w:rPr>
      <w:instrText>Paul Legler</w:instrText>
    </w:r>
    <w:r w:rsidR="000F683A">
      <w:rPr>
        <w:noProof/>
      </w:rPr>
      <w:fldChar w:fldCharType="end"/>
    </w:r>
    <w:r>
      <w:fldChar w:fldCharType="separate"/>
    </w:r>
    <w:r w:rsidR="000F683A">
      <w:rPr>
        <w:noProof/>
      </w:rPr>
      <w:instrText>Paul Legler</w:instrText>
    </w:r>
    <w:r>
      <w:fldChar w:fldCharType="end"/>
    </w:r>
    <w:r>
      <w:instrText xml:space="preserve"> \* MERGEFORMAT</w:instrText>
    </w:r>
    <w:r>
      <w:fldChar w:fldCharType="separate"/>
    </w:r>
    <w:r w:rsidR="000F683A">
      <w:t xml:space="preserve">Paul </w:t>
    </w:r>
    <w:r w:rsidR="000F683A">
      <w:rPr>
        <w:noProof/>
      </w:rPr>
      <w:t>Legler</w:t>
    </w:r>
    <w:r>
      <w:fldChar w:fldCharType="end"/>
    </w:r>
  </w:p>
  <w:p w14:paraId="02ACC18C" w14:textId="77777777" w:rsidR="00004518" w:rsidRDefault="00004518">
    <w:pPr>
      <w:pStyle w:val="ContactDetails"/>
    </w:pPr>
    <w:r>
      <w:t>1411 23</w:t>
    </w:r>
    <w:r w:rsidRPr="00B96E72">
      <w:rPr>
        <w:vertAlign w:val="superscript"/>
      </w:rPr>
      <w:t>rd</w:t>
    </w:r>
    <w:r>
      <w:t xml:space="preserve"> Street  Manhattan Beach, CA 90266</w:t>
    </w:r>
    <w:r>
      <w:br/>
      <w:t>Phone: 310-200-7994  E-Mail: plegler@berkeley.edu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CA088B"/>
    <w:multiLevelType w:val="hybridMultilevel"/>
    <w:tmpl w:val="C22E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8655D5"/>
    <w:multiLevelType w:val="hybridMultilevel"/>
    <w:tmpl w:val="1A06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946ECA"/>
    <w:multiLevelType w:val="hybridMultilevel"/>
    <w:tmpl w:val="2C0C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96E72"/>
    <w:rsid w:val="00004518"/>
    <w:rsid w:val="000F574B"/>
    <w:rsid w:val="000F683A"/>
    <w:rsid w:val="00146310"/>
    <w:rsid w:val="001A3DF0"/>
    <w:rsid w:val="002034A3"/>
    <w:rsid w:val="002255F8"/>
    <w:rsid w:val="00235A7E"/>
    <w:rsid w:val="00361852"/>
    <w:rsid w:val="005A1536"/>
    <w:rsid w:val="005D0817"/>
    <w:rsid w:val="00635811"/>
    <w:rsid w:val="00642224"/>
    <w:rsid w:val="006D177D"/>
    <w:rsid w:val="007C7005"/>
    <w:rsid w:val="008C503B"/>
    <w:rsid w:val="008E0DDF"/>
    <w:rsid w:val="00904693"/>
    <w:rsid w:val="009448D8"/>
    <w:rsid w:val="00995EAB"/>
    <w:rsid w:val="00A16F2B"/>
    <w:rsid w:val="00AB61A3"/>
    <w:rsid w:val="00AD648C"/>
    <w:rsid w:val="00B6411E"/>
    <w:rsid w:val="00B96E72"/>
    <w:rsid w:val="00BE4B14"/>
    <w:rsid w:val="00BF64D7"/>
    <w:rsid w:val="00DC6043"/>
    <w:rsid w:val="00E62490"/>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D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Emphasis">
    <w:name w:val="Emphasis"/>
    <w:basedOn w:val="DefaultParagraphFont"/>
    <w:uiPriority w:val="20"/>
    <w:qFormat/>
    <w:rsid w:val="00AD648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Emphasis">
    <w:name w:val="Emphasis"/>
    <w:basedOn w:val="DefaultParagraphFont"/>
    <w:uiPriority w:val="20"/>
    <w:qFormat/>
    <w:rsid w:val="00AD64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D28FDC57A1D940A942C364ABD1F53F"/>
        <w:category>
          <w:name w:val="General"/>
          <w:gallery w:val="placeholder"/>
        </w:category>
        <w:types>
          <w:type w:val="bbPlcHdr"/>
        </w:types>
        <w:behaviors>
          <w:behavior w:val="content"/>
        </w:behaviors>
        <w:guid w:val="{911F7597-36E4-DF4B-9E3F-6BF82F29F145}"/>
      </w:docPartPr>
      <w:docPartBody>
        <w:p w:rsidR="009E4039" w:rsidRDefault="009E4039">
          <w:pPr>
            <w:pStyle w:val="97D28FDC57A1D940A942C364ABD1F53F"/>
          </w:pPr>
          <w:r>
            <w:t>Lorem ipsum dolor</w:t>
          </w:r>
        </w:p>
      </w:docPartBody>
    </w:docPart>
    <w:docPart>
      <w:docPartPr>
        <w:name w:val="1FC1E49E478B724CA4F02911902DAFE9"/>
        <w:category>
          <w:name w:val="General"/>
          <w:gallery w:val="placeholder"/>
        </w:category>
        <w:types>
          <w:type w:val="bbPlcHdr"/>
        </w:types>
        <w:behaviors>
          <w:behavior w:val="content"/>
        </w:behaviors>
        <w:guid w:val="{2F8C4701-A6F2-4043-A696-BFA19A3A2EE8}"/>
      </w:docPartPr>
      <w:docPartBody>
        <w:p w:rsidR="009E4039" w:rsidRDefault="009E4039">
          <w:pPr>
            <w:pStyle w:val="ListBullet"/>
          </w:pPr>
          <w:r>
            <w:t>Etiam cursus suscipit enim. Nulla facilisi. Integer eleifend diam eu diam. Donec dapibus enim sollicitudin nulla. Nam hendrerit. Nunc id nisi. Curabitur sed neque. Pellentesque placerat consequat pede.</w:t>
          </w:r>
        </w:p>
        <w:p w:rsidR="009E4039" w:rsidRDefault="009E4039">
          <w:pPr>
            <w:pStyle w:val="ListBullet"/>
          </w:pPr>
          <w:r>
            <w:t>Nullam dapibus elementum metus. Aenean libero sem, commodo euismod, imperdiet et, molestie vel, neque. Duis nec sapien eu pede consectetuer placerat.</w:t>
          </w:r>
        </w:p>
        <w:p w:rsidR="009E4039" w:rsidRDefault="009E4039">
          <w:pPr>
            <w:pStyle w:val="1FC1E49E478B724CA4F02911902DAFE9"/>
          </w:pPr>
          <w:r>
            <w:t>Pellentesque interdum, tellus non consectetuer mattis, lectus eros volutpat nunc, auctor nonummy nulla lectus nec tellus. Aliquam hendrerit lorem vulputate turpis.</w:t>
          </w:r>
        </w:p>
      </w:docPartBody>
    </w:docPart>
    <w:docPart>
      <w:docPartPr>
        <w:name w:val="C646507097FB144292155E54976FFA40"/>
        <w:category>
          <w:name w:val="General"/>
          <w:gallery w:val="placeholder"/>
        </w:category>
        <w:types>
          <w:type w:val="bbPlcHdr"/>
        </w:types>
        <w:behaviors>
          <w:behavior w:val="content"/>
        </w:behaviors>
        <w:guid w:val="{94E54702-E7C9-A941-98F9-FF370EC443B3}"/>
      </w:docPartPr>
      <w:docPartBody>
        <w:p w:rsidR="009E4039" w:rsidRDefault="009E4039">
          <w:pPr>
            <w:pStyle w:val="C646507097FB144292155E54976FFA40"/>
          </w:pPr>
          <w:r>
            <w:t>Lorem ipsum dolor</w:t>
          </w:r>
        </w:p>
      </w:docPartBody>
    </w:docPart>
    <w:docPart>
      <w:docPartPr>
        <w:name w:val="A642B3B7E971584D914EECAA5ABA09FC"/>
        <w:category>
          <w:name w:val="General"/>
          <w:gallery w:val="placeholder"/>
        </w:category>
        <w:types>
          <w:type w:val="bbPlcHdr"/>
        </w:types>
        <w:behaviors>
          <w:behavior w:val="content"/>
        </w:behaviors>
        <w:guid w:val="{D1C40FCD-BD2C-414B-9D8A-8DDC0F08B75C}"/>
      </w:docPartPr>
      <w:docPartBody>
        <w:p w:rsidR="009E4039" w:rsidRDefault="009E4039">
          <w:pPr>
            <w:pStyle w:val="ListBullet"/>
          </w:pPr>
          <w:r>
            <w:t>Etiam cursus suscipit enim. Nulla facilisi. Integer eleifend diam eu diam. Donec dapibus enim sollicitudin nulla. Nam hendrerit. Nunc id nisi. Curabitur sed neque. Pellentesque placerat consequat pede.</w:t>
          </w:r>
        </w:p>
        <w:p w:rsidR="009E4039" w:rsidRDefault="009E4039">
          <w:pPr>
            <w:pStyle w:val="ListBullet"/>
          </w:pPr>
          <w:r>
            <w:t>Nullam dapibus elementum metus. Aenean libero sem, commodo euismod, imperdiet et, molestie vel, neque. Duis nec sapien eu pede consectetuer placerat.</w:t>
          </w:r>
        </w:p>
        <w:p w:rsidR="009E4039" w:rsidRDefault="009E4039">
          <w:pPr>
            <w:pStyle w:val="A642B3B7E971584D914EECAA5ABA09FC"/>
          </w:pPr>
          <w:r>
            <w:t>Pellentesque interdum, tellus non consectetuer mattis, lectus eros volutpat nunc, auctor nonummy nulla lectus nec tellus. Aliquam hendrerit lorem vulputate turpis.</w:t>
          </w:r>
        </w:p>
      </w:docPartBody>
    </w:docPart>
    <w:docPart>
      <w:docPartPr>
        <w:name w:val="CAEB003B3563CE40B1C9E6FA05D6131B"/>
        <w:category>
          <w:name w:val="General"/>
          <w:gallery w:val="placeholder"/>
        </w:category>
        <w:types>
          <w:type w:val="bbPlcHdr"/>
        </w:types>
        <w:behaviors>
          <w:behavior w:val="content"/>
        </w:behaviors>
        <w:guid w:val="{3C3D8CA9-92BF-3142-B183-79284FC67FBE}"/>
      </w:docPartPr>
      <w:docPartBody>
        <w:p w:rsidR="009E4039" w:rsidRDefault="009E4039">
          <w:pPr>
            <w:pStyle w:val="CAEB003B3563CE40B1C9E6FA05D6131B"/>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AD929F5E47297842923709A7D61DB5EB"/>
        <w:category>
          <w:name w:val="General"/>
          <w:gallery w:val="placeholder"/>
        </w:category>
        <w:types>
          <w:type w:val="bbPlcHdr"/>
        </w:types>
        <w:behaviors>
          <w:behavior w:val="content"/>
        </w:behaviors>
        <w:guid w:val="{F1EAB4BD-2946-A947-9A24-7B402011BCDF}"/>
      </w:docPartPr>
      <w:docPartBody>
        <w:p w:rsidR="009E4039" w:rsidRDefault="009E4039" w:rsidP="009E4039">
          <w:pPr>
            <w:pStyle w:val="AD929F5E47297842923709A7D61DB5EB"/>
          </w:pPr>
          <w:r>
            <w:t>Lorem ipsum dolor</w:t>
          </w:r>
        </w:p>
      </w:docPartBody>
    </w:docPart>
    <w:docPart>
      <w:docPartPr>
        <w:name w:val="5E4456C16896574998C7C1EF94EED85D"/>
        <w:category>
          <w:name w:val="General"/>
          <w:gallery w:val="placeholder"/>
        </w:category>
        <w:types>
          <w:type w:val="bbPlcHdr"/>
        </w:types>
        <w:behaviors>
          <w:behavior w:val="content"/>
        </w:behaviors>
        <w:guid w:val="{4DC54DFD-E802-084E-B772-7E7115362312}"/>
      </w:docPartPr>
      <w:docPartBody>
        <w:p w:rsidR="009E4039" w:rsidRDefault="009E4039" w:rsidP="009E4039">
          <w:pPr>
            <w:pStyle w:val="5E4456C16896574998C7C1EF94EED85D"/>
          </w:pPr>
          <w:r>
            <w:t>Lorem ipsum dolor</w:t>
          </w:r>
        </w:p>
      </w:docPartBody>
    </w:docPart>
    <w:docPart>
      <w:docPartPr>
        <w:name w:val="5B5CAB2512547843A54B6B0CE5C0F150"/>
        <w:category>
          <w:name w:val="General"/>
          <w:gallery w:val="placeholder"/>
        </w:category>
        <w:types>
          <w:type w:val="bbPlcHdr"/>
        </w:types>
        <w:behaviors>
          <w:behavior w:val="content"/>
        </w:behaviors>
        <w:guid w:val="{C51BF249-BB61-8F42-A5B6-EE034C2D6F5C}"/>
      </w:docPartPr>
      <w:docPartBody>
        <w:p w:rsidR="009E4039" w:rsidRDefault="009E4039" w:rsidP="009E4039">
          <w:pPr>
            <w:pStyle w:val="5B5CAB2512547843A54B6B0CE5C0F150"/>
          </w:pPr>
          <w:r>
            <w:t>Lorem ipsum dolor</w:t>
          </w:r>
        </w:p>
      </w:docPartBody>
    </w:docPart>
    <w:docPart>
      <w:docPartPr>
        <w:name w:val="6ADB6786BE7C8C48B5BC7BEBD3F583DB"/>
        <w:category>
          <w:name w:val="General"/>
          <w:gallery w:val="placeholder"/>
        </w:category>
        <w:types>
          <w:type w:val="bbPlcHdr"/>
        </w:types>
        <w:behaviors>
          <w:behavior w:val="content"/>
        </w:behaviors>
        <w:guid w:val="{E2FB78F9-E24E-8A41-8863-1FA727EB6350}"/>
      </w:docPartPr>
      <w:docPartBody>
        <w:p w:rsidR="009E4039" w:rsidRDefault="009E4039" w:rsidP="009E4039">
          <w:pPr>
            <w:pStyle w:val="6ADB6786BE7C8C48B5BC7BEBD3F583DB"/>
          </w:pPr>
          <w:r>
            <w:t>Lorem ipsum dolor</w:t>
          </w:r>
        </w:p>
      </w:docPartBody>
    </w:docPart>
    <w:docPart>
      <w:docPartPr>
        <w:name w:val="0A75767913621C44881BAE920CBAE645"/>
        <w:category>
          <w:name w:val="General"/>
          <w:gallery w:val="placeholder"/>
        </w:category>
        <w:types>
          <w:type w:val="bbPlcHdr"/>
        </w:types>
        <w:behaviors>
          <w:behavior w:val="content"/>
        </w:behaviors>
        <w:guid w:val="{47A96849-DDAF-034A-B6F3-95EEB3837780}"/>
      </w:docPartPr>
      <w:docPartBody>
        <w:p w:rsidR="009E4039" w:rsidRDefault="009E4039">
          <w:pPr>
            <w:pStyle w:val="ListBullet"/>
          </w:pPr>
          <w:r>
            <w:t>Etiam cursus suscipit enim. Nulla facilisi. Integer eleifend diam eu diam. Donec dapibus enim sollicitudin nulla. Nam hendrerit. Nunc id nisi. Curabitur sed neque. Pellentesque placerat consequat pede.</w:t>
          </w:r>
        </w:p>
        <w:p w:rsidR="009E4039" w:rsidRDefault="009E4039">
          <w:pPr>
            <w:pStyle w:val="ListBullet"/>
          </w:pPr>
          <w:r>
            <w:t>Nullam dapibus elementum metus. Aenean libero sem, commodo euismod, imperdiet et, molestie vel, neque. Duis nec sapien eu pede consectetuer placerat.</w:t>
          </w:r>
        </w:p>
        <w:p w:rsidR="009E4039" w:rsidRDefault="009E4039" w:rsidP="009E4039">
          <w:pPr>
            <w:pStyle w:val="0A75767913621C44881BAE920CBAE645"/>
          </w:pPr>
          <w:r>
            <w:t>Pellentesque interdum, tellus non consectetuer mattis, lectus eros volutpat nunc, auctor nonummy nulla lectus nec tellus. Aliquam hendrerit lorem vulputate turpis.</w:t>
          </w:r>
        </w:p>
      </w:docPartBody>
    </w:docPart>
    <w:docPart>
      <w:docPartPr>
        <w:name w:val="91C0837DEB1D7248BDAC9280B9D2D38F"/>
        <w:category>
          <w:name w:val="General"/>
          <w:gallery w:val="placeholder"/>
        </w:category>
        <w:types>
          <w:type w:val="bbPlcHdr"/>
        </w:types>
        <w:behaviors>
          <w:behavior w:val="content"/>
        </w:behaviors>
        <w:guid w:val="{76A7FF86-1976-8D4B-9532-E0D69375EBEE}"/>
      </w:docPartPr>
      <w:docPartBody>
        <w:p w:rsidR="009E4039" w:rsidRDefault="009E4039" w:rsidP="009E4039">
          <w:pPr>
            <w:pStyle w:val="91C0837DEB1D7248BDAC9280B9D2D38F"/>
          </w:pPr>
          <w:r>
            <w:t>Lorem ipsum dolor</w:t>
          </w:r>
        </w:p>
      </w:docPartBody>
    </w:docPart>
    <w:docPart>
      <w:docPartPr>
        <w:name w:val="C974192B70DF7F4CAE77AE294E671B0B"/>
        <w:category>
          <w:name w:val="General"/>
          <w:gallery w:val="placeholder"/>
        </w:category>
        <w:types>
          <w:type w:val="bbPlcHdr"/>
        </w:types>
        <w:behaviors>
          <w:behavior w:val="content"/>
        </w:behaviors>
        <w:guid w:val="{B7B1A993-4DE7-B84A-8646-C01C1A776FD8}"/>
      </w:docPartPr>
      <w:docPartBody>
        <w:p w:rsidR="009E4039" w:rsidRDefault="009E4039" w:rsidP="009E4039">
          <w:pPr>
            <w:pStyle w:val="C974192B70DF7F4CAE77AE294E671B0B"/>
          </w:pPr>
          <w:r>
            <w:t>Lorem ipsum dolor</w:t>
          </w:r>
        </w:p>
      </w:docPartBody>
    </w:docPart>
    <w:docPart>
      <w:docPartPr>
        <w:name w:val="DFE360545DCCD54E800AD6170FBDA52B"/>
        <w:category>
          <w:name w:val="General"/>
          <w:gallery w:val="placeholder"/>
        </w:category>
        <w:types>
          <w:type w:val="bbPlcHdr"/>
        </w:types>
        <w:behaviors>
          <w:behavior w:val="content"/>
        </w:behaviors>
        <w:guid w:val="{6A319449-8181-B54C-91A4-E4532C043050}"/>
      </w:docPartPr>
      <w:docPartBody>
        <w:p w:rsidR="009E4039" w:rsidRDefault="009E4039">
          <w:pPr>
            <w:pStyle w:val="ListBullet"/>
          </w:pPr>
          <w:r>
            <w:t>Etiam cursus suscipit enim. Nulla facilisi. Integer eleifend diam eu diam. Donec dapibus enim sollicitudin nulla. Nam hendrerit. Nunc id nisi. Curabitur sed neque. Pellentesque placerat consequat pede.</w:t>
          </w:r>
        </w:p>
        <w:p w:rsidR="009E4039" w:rsidRDefault="009E4039">
          <w:pPr>
            <w:pStyle w:val="ListBullet"/>
          </w:pPr>
          <w:r>
            <w:t>Nullam dapibus elementum metus. Aenean libero sem, commodo euismod, imperdiet et, molestie vel, neque. Duis nec sapien eu pede consectetuer placerat.</w:t>
          </w:r>
        </w:p>
        <w:p w:rsidR="009E4039" w:rsidRDefault="009E4039" w:rsidP="009E4039">
          <w:pPr>
            <w:pStyle w:val="DFE360545DCCD54E800AD6170FBDA52B"/>
          </w:pPr>
          <w:r>
            <w:t>Pellentesque interdum, tellus non consectetuer mattis, lectus eros volutpat nunc, auctor nonummy nulla lectus nec tellus. Aliquam hendrerit lorem vulputate turpis.</w:t>
          </w:r>
        </w:p>
      </w:docPartBody>
    </w:docPart>
    <w:docPart>
      <w:docPartPr>
        <w:name w:val="CE4434B9D7561D42A68B091EB4F92A4E"/>
        <w:category>
          <w:name w:val="General"/>
          <w:gallery w:val="placeholder"/>
        </w:category>
        <w:types>
          <w:type w:val="bbPlcHdr"/>
        </w:types>
        <w:behaviors>
          <w:behavior w:val="content"/>
        </w:behaviors>
        <w:guid w:val="{26D59DD8-5E8F-4D4D-A881-EAD7E71D83C6}"/>
      </w:docPartPr>
      <w:docPartBody>
        <w:p w:rsidR="009E4039" w:rsidRDefault="009E4039" w:rsidP="009E4039">
          <w:pPr>
            <w:pStyle w:val="CE4434B9D7561D42A68B091EB4F92A4E"/>
          </w:pPr>
          <w:r>
            <w:t>Lorem ipsum dolor</w:t>
          </w:r>
        </w:p>
      </w:docPartBody>
    </w:docPart>
    <w:docPart>
      <w:docPartPr>
        <w:name w:val="5851B464BA88BC41AC6427E6D9A21878"/>
        <w:category>
          <w:name w:val="General"/>
          <w:gallery w:val="placeholder"/>
        </w:category>
        <w:types>
          <w:type w:val="bbPlcHdr"/>
        </w:types>
        <w:behaviors>
          <w:behavior w:val="content"/>
        </w:behaviors>
        <w:guid w:val="{09EF4678-0770-834E-A4DF-ECE12FDE21A2}"/>
      </w:docPartPr>
      <w:docPartBody>
        <w:p w:rsidR="009E4039" w:rsidRDefault="009E4039" w:rsidP="009E4039">
          <w:pPr>
            <w:pStyle w:val="5851B464BA88BC41AC6427E6D9A21878"/>
          </w:pPr>
          <w:r>
            <w:t>Lorem ipsum dolor</w:t>
          </w:r>
        </w:p>
      </w:docPartBody>
    </w:docPart>
    <w:docPart>
      <w:docPartPr>
        <w:name w:val="59C69633610064459FB21E9105D1D6A3"/>
        <w:category>
          <w:name w:val="General"/>
          <w:gallery w:val="placeholder"/>
        </w:category>
        <w:types>
          <w:type w:val="bbPlcHdr"/>
        </w:types>
        <w:behaviors>
          <w:behavior w:val="content"/>
        </w:behaviors>
        <w:guid w:val="{AC85046F-60C9-E548-B597-863F807ED804}"/>
      </w:docPartPr>
      <w:docPartBody>
        <w:p w:rsidR="009E4039" w:rsidRDefault="009E4039">
          <w:pPr>
            <w:pStyle w:val="ListBullet"/>
          </w:pPr>
          <w:r>
            <w:t>Etiam cursus suscipit enim. Nulla facilisi. Integer eleifend diam eu diam. Donec dapibus enim sollicitudin nulla. Nam hendrerit. Nunc id nisi. Curabitur sed neque. Pellentesque placerat consequat pede.</w:t>
          </w:r>
        </w:p>
        <w:p w:rsidR="009E4039" w:rsidRDefault="009E4039">
          <w:pPr>
            <w:pStyle w:val="ListBullet"/>
          </w:pPr>
          <w:r>
            <w:t>Nullam dapibus elementum metus. Aenean libero sem, commodo euismod, imperdiet et, molestie vel, neque. Duis nec sapien eu pede consectetuer placerat.</w:t>
          </w:r>
        </w:p>
        <w:p w:rsidR="009E4039" w:rsidRDefault="009E4039" w:rsidP="009E4039">
          <w:pPr>
            <w:pStyle w:val="59C69633610064459FB21E9105D1D6A3"/>
          </w:pPr>
          <w:r>
            <w:t>Pellentesque interdum, tellus non consectetuer mattis, lectus eros volutpat nunc, auctor nonummy nulla lectus nec tellus. Aliquam hendrerit lorem vulputate turpis.</w:t>
          </w:r>
        </w:p>
      </w:docPartBody>
    </w:docPart>
    <w:docPart>
      <w:docPartPr>
        <w:name w:val="12E74FCFEEB8704BB4D22C2F6CA35F19"/>
        <w:category>
          <w:name w:val="General"/>
          <w:gallery w:val="placeholder"/>
        </w:category>
        <w:types>
          <w:type w:val="bbPlcHdr"/>
        </w:types>
        <w:behaviors>
          <w:behavior w:val="content"/>
        </w:behaviors>
        <w:guid w:val="{AA0D2890-E3B8-C847-8AAF-28258DCCF102}"/>
      </w:docPartPr>
      <w:docPartBody>
        <w:p w:rsidR="009E4039" w:rsidRDefault="009E4039" w:rsidP="009E4039">
          <w:pPr>
            <w:pStyle w:val="12E74FCFEEB8704BB4D22C2F6CA35F19"/>
          </w:pPr>
          <w:r>
            <w:t>Lorem ipsum dolor</w:t>
          </w:r>
        </w:p>
      </w:docPartBody>
    </w:docPart>
    <w:docPart>
      <w:docPartPr>
        <w:name w:val="C8BEC30AA8C96B4C97B0CEFFC7F47FA8"/>
        <w:category>
          <w:name w:val="General"/>
          <w:gallery w:val="placeholder"/>
        </w:category>
        <w:types>
          <w:type w:val="bbPlcHdr"/>
        </w:types>
        <w:behaviors>
          <w:behavior w:val="content"/>
        </w:behaviors>
        <w:guid w:val="{F0F246EE-FA3F-084C-A838-A7BFA5EFDB23}"/>
      </w:docPartPr>
      <w:docPartBody>
        <w:p w:rsidR="009E4039" w:rsidRDefault="009E4039" w:rsidP="009E4039">
          <w:pPr>
            <w:pStyle w:val="C8BEC30AA8C96B4C97B0CEFFC7F47FA8"/>
          </w:pPr>
          <w:r>
            <w:t>Lorem ipsum dolor</w:t>
          </w:r>
        </w:p>
      </w:docPartBody>
    </w:docPart>
    <w:docPart>
      <w:docPartPr>
        <w:name w:val="388F85D49D4C1D4982BA6CF2E0D7111D"/>
        <w:category>
          <w:name w:val="General"/>
          <w:gallery w:val="placeholder"/>
        </w:category>
        <w:types>
          <w:type w:val="bbPlcHdr"/>
        </w:types>
        <w:behaviors>
          <w:behavior w:val="content"/>
        </w:behaviors>
        <w:guid w:val="{A552F52E-3B70-BE48-B8D2-A573C8916E01}"/>
      </w:docPartPr>
      <w:docPartBody>
        <w:p w:rsidR="009E4039" w:rsidRDefault="009E4039">
          <w:pPr>
            <w:pStyle w:val="ListBullet"/>
          </w:pPr>
          <w:r>
            <w:t>Etiam cursus suscipit enim. Nulla facilisi. Integer eleifend diam eu diam. Donec dapibus enim sollicitudin nulla. Nam hendrerit. Nunc id nisi. Curabitur sed neque. Pellentesque placerat consequat pede.</w:t>
          </w:r>
        </w:p>
        <w:p w:rsidR="009E4039" w:rsidRDefault="009E4039">
          <w:pPr>
            <w:pStyle w:val="ListBullet"/>
          </w:pPr>
          <w:r>
            <w:t>Nullam dapibus elementum metus. Aenean libero sem, commodo euismod, imperdiet et, molestie vel, neque. Duis nec sapien eu pede consectetuer placerat.</w:t>
          </w:r>
        </w:p>
        <w:p w:rsidR="009E4039" w:rsidRDefault="009E4039" w:rsidP="009E4039">
          <w:pPr>
            <w:pStyle w:val="388F85D49D4C1D4982BA6CF2E0D7111D"/>
          </w:pPr>
          <w:r>
            <w:t>Pellentesque interdum, tellus non consectetuer mattis, lectus eros volutpat nunc, auctor nonummy nulla lectus nec tellus. Aliquam hendrerit lorem vulputate turpis.</w:t>
          </w:r>
        </w:p>
      </w:docPartBody>
    </w:docPart>
    <w:docPart>
      <w:docPartPr>
        <w:name w:val="6C3B1D4A08498646864BE1D7EED3AF29"/>
        <w:category>
          <w:name w:val="General"/>
          <w:gallery w:val="placeholder"/>
        </w:category>
        <w:types>
          <w:type w:val="bbPlcHdr"/>
        </w:types>
        <w:behaviors>
          <w:behavior w:val="content"/>
        </w:behaviors>
        <w:guid w:val="{3EC1BE5B-5988-4E47-A6A2-E893FC8B4EB9}"/>
      </w:docPartPr>
      <w:docPartBody>
        <w:p w:rsidR="009E4039" w:rsidRDefault="009E4039" w:rsidP="009E4039">
          <w:pPr>
            <w:pStyle w:val="6C3B1D4A08498646864BE1D7EED3AF29"/>
          </w:pPr>
          <w:r>
            <w:t>Lorem ipsum dolor</w:t>
          </w:r>
        </w:p>
      </w:docPartBody>
    </w:docPart>
    <w:docPart>
      <w:docPartPr>
        <w:name w:val="03758B25E4536B4B97D98C0F21FA7B8F"/>
        <w:category>
          <w:name w:val="General"/>
          <w:gallery w:val="placeholder"/>
        </w:category>
        <w:types>
          <w:type w:val="bbPlcHdr"/>
        </w:types>
        <w:behaviors>
          <w:behavior w:val="content"/>
        </w:behaviors>
        <w:guid w:val="{8F36E106-B733-2E47-B9D9-9B0BCFC253A8}"/>
      </w:docPartPr>
      <w:docPartBody>
        <w:p w:rsidR="009E4039" w:rsidRDefault="009E4039" w:rsidP="009E4039">
          <w:pPr>
            <w:pStyle w:val="03758B25E4536B4B97D98C0F21FA7B8F"/>
          </w:pPr>
          <w:r>
            <w:t>Lorem ipsum dolor</w:t>
          </w:r>
        </w:p>
      </w:docPartBody>
    </w:docPart>
    <w:docPart>
      <w:docPartPr>
        <w:name w:val="84F898FDC583B24DB5E85D3EA19974D7"/>
        <w:category>
          <w:name w:val="General"/>
          <w:gallery w:val="placeholder"/>
        </w:category>
        <w:types>
          <w:type w:val="bbPlcHdr"/>
        </w:types>
        <w:behaviors>
          <w:behavior w:val="content"/>
        </w:behaviors>
        <w:guid w:val="{ED38A83A-0AE8-8343-AD28-B9FD8D661E75}"/>
      </w:docPartPr>
      <w:docPartBody>
        <w:p w:rsidR="009E4039" w:rsidRDefault="009E4039">
          <w:pPr>
            <w:pStyle w:val="ListBullet"/>
          </w:pPr>
          <w:r>
            <w:t>Etiam cursus suscipit enim. Nulla facilisi. Integer eleifend diam eu diam. Donec dapibus enim sollicitudin nulla. Nam hendrerit. Nunc id nisi. Curabitur sed neque. Pellentesque placerat consequat pede.</w:t>
          </w:r>
        </w:p>
        <w:p w:rsidR="009E4039" w:rsidRDefault="009E4039">
          <w:pPr>
            <w:pStyle w:val="ListBullet"/>
          </w:pPr>
          <w:r>
            <w:t>Nullam dapibus elementum metus. Aenean libero sem, commodo euismod, imperdiet et, molestie vel, neque. Duis nec sapien eu pede consectetuer placerat.</w:t>
          </w:r>
        </w:p>
        <w:p w:rsidR="009E4039" w:rsidRDefault="009E4039" w:rsidP="009E4039">
          <w:pPr>
            <w:pStyle w:val="84F898FDC583B24DB5E85D3EA19974D7"/>
          </w:pPr>
          <w:r>
            <w:t>Pellentesque interdum, tellus non consectetuer mattis, lectus eros volutpat nunc, auctor nonummy nulla lectus nec tellus. Aliquam hendrerit lorem vulputate turpis.</w:t>
          </w:r>
        </w:p>
      </w:docPartBody>
    </w:docPart>
    <w:docPart>
      <w:docPartPr>
        <w:name w:val="0FEFEB3772107C49983267B1D1DB9E3F"/>
        <w:category>
          <w:name w:val="General"/>
          <w:gallery w:val="placeholder"/>
        </w:category>
        <w:types>
          <w:type w:val="bbPlcHdr"/>
        </w:types>
        <w:behaviors>
          <w:behavior w:val="content"/>
        </w:behaviors>
        <w:guid w:val="{8754E3D8-9A09-6E4A-B147-849EB80661CC}"/>
      </w:docPartPr>
      <w:docPartBody>
        <w:p w:rsidR="004E6AB2" w:rsidRDefault="0041704F" w:rsidP="0041704F">
          <w:pPr>
            <w:pStyle w:val="0FEFEB3772107C49983267B1D1DB9E3F"/>
          </w:pPr>
          <w:r>
            <w:t>Aliquam dapibus.</w:t>
          </w:r>
        </w:p>
      </w:docPartBody>
    </w:docPart>
    <w:docPart>
      <w:docPartPr>
        <w:name w:val="ED9F08E5853DD3479A624D681FD7BF23"/>
        <w:category>
          <w:name w:val="General"/>
          <w:gallery w:val="placeholder"/>
        </w:category>
        <w:types>
          <w:type w:val="bbPlcHdr"/>
        </w:types>
        <w:behaviors>
          <w:behavior w:val="content"/>
        </w:behaviors>
        <w:guid w:val="{E1C2BFB5-2912-9540-8B00-62B4CA72A47F}"/>
      </w:docPartPr>
      <w:docPartBody>
        <w:p w:rsidR="004E6AB2" w:rsidRDefault="0041704F" w:rsidP="0041704F">
          <w:pPr>
            <w:pStyle w:val="ED9F08E5853DD3479A624D681FD7BF2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CCBED8E728CF642880EE37041E9A6C1"/>
        <w:category>
          <w:name w:val="General"/>
          <w:gallery w:val="placeholder"/>
        </w:category>
        <w:types>
          <w:type w:val="bbPlcHdr"/>
        </w:types>
        <w:behaviors>
          <w:behavior w:val="content"/>
        </w:behaviors>
        <w:guid w:val="{06BCC798-13C5-6E45-BCA9-DDB0554D009E}"/>
      </w:docPartPr>
      <w:docPartBody>
        <w:p w:rsidR="004E6AB2" w:rsidRDefault="0041704F" w:rsidP="0041704F">
          <w:pPr>
            <w:pStyle w:val="9CCBED8E728CF642880EE37041E9A6C1"/>
          </w:pPr>
          <w:r>
            <w:t>Aliquam dapibus.</w:t>
          </w:r>
        </w:p>
      </w:docPartBody>
    </w:docPart>
    <w:docPart>
      <w:docPartPr>
        <w:name w:val="A7C49F02BFF9FC4999D970BC1994E707"/>
        <w:category>
          <w:name w:val="General"/>
          <w:gallery w:val="placeholder"/>
        </w:category>
        <w:types>
          <w:type w:val="bbPlcHdr"/>
        </w:types>
        <w:behaviors>
          <w:behavior w:val="content"/>
        </w:behaviors>
        <w:guid w:val="{A91FD5A8-2269-E74A-95E6-F40A289EE390}"/>
      </w:docPartPr>
      <w:docPartBody>
        <w:p w:rsidR="004E6AB2" w:rsidRDefault="0041704F" w:rsidP="0041704F">
          <w:pPr>
            <w:pStyle w:val="A7C49F02BFF9FC4999D970BC1994E70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abstractNum w:abstractNumId="1">
    <w:nsid w:val="2576479A"/>
    <w:multiLevelType w:val="hybridMultilevel"/>
    <w:tmpl w:val="504AB1BC"/>
    <w:lvl w:ilvl="0" w:tplc="A7D67094">
      <w:start w:val="1"/>
      <w:numFmt w:val="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039"/>
    <w:rsid w:val="0041704F"/>
    <w:rsid w:val="004E6AB2"/>
    <w:rsid w:val="009E4039"/>
    <w:rsid w:val="00D57A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2C43AC79A428DB47BFCFD10B1AF31752">
    <w:name w:val="2C43AC79A428DB47BFCFD10B1AF31752"/>
  </w:style>
  <w:style w:type="paragraph" w:customStyle="1" w:styleId="97D28FDC57A1D940A942C364ABD1F53F">
    <w:name w:val="97D28FDC57A1D940A942C364ABD1F53F"/>
  </w:style>
  <w:style w:type="paragraph" w:styleId="ListBullet">
    <w:name w:val="List Bullet"/>
    <w:basedOn w:val="Normal"/>
    <w:rsid w:val="009E4039"/>
    <w:pPr>
      <w:numPr>
        <w:numId w:val="2"/>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1FC1E49E478B724CA4F02911902DAFE9">
    <w:name w:val="1FC1E49E478B724CA4F02911902DAFE9"/>
  </w:style>
  <w:style w:type="paragraph" w:customStyle="1" w:styleId="C646507097FB144292155E54976FFA40">
    <w:name w:val="C646507097FB144292155E54976FFA40"/>
  </w:style>
  <w:style w:type="paragraph" w:customStyle="1" w:styleId="A642B3B7E971584D914EECAA5ABA09FC">
    <w:name w:val="A642B3B7E971584D914EECAA5ABA09FC"/>
  </w:style>
  <w:style w:type="paragraph" w:customStyle="1" w:styleId="EF721CD1842B1140AAA96C6CA906852B">
    <w:name w:val="EF721CD1842B1140AAA96C6CA906852B"/>
  </w:style>
  <w:style w:type="paragraph" w:customStyle="1" w:styleId="21AD61DF46A21E48A719B1AF8DDA2E8E">
    <w:name w:val="21AD61DF46A21E48A719B1AF8DDA2E8E"/>
  </w:style>
  <w:style w:type="paragraph" w:customStyle="1" w:styleId="717F1AAF3AA0BC41931973F785F66E90">
    <w:name w:val="717F1AAF3AA0BC41931973F785F66E90"/>
  </w:style>
  <w:style w:type="paragraph" w:customStyle="1" w:styleId="A9225E2E0B8616459286080D298F1EDD">
    <w:name w:val="A9225E2E0B8616459286080D298F1EDD"/>
  </w:style>
  <w:style w:type="paragraph" w:customStyle="1" w:styleId="CAEB003B3563CE40B1C9E6FA05D6131B">
    <w:name w:val="CAEB003B3563CE40B1C9E6FA05D6131B"/>
  </w:style>
  <w:style w:type="paragraph" w:customStyle="1" w:styleId="9C9E7D05A66C474AAD440E3EDEF73EC3">
    <w:name w:val="9C9E7D05A66C474AAD440E3EDEF73EC3"/>
    <w:rsid w:val="009E4039"/>
  </w:style>
  <w:style w:type="paragraph" w:customStyle="1" w:styleId="1547ED3C9BE759428EBB2C844F763A80">
    <w:name w:val="1547ED3C9BE759428EBB2C844F763A80"/>
    <w:rsid w:val="009E4039"/>
  </w:style>
  <w:style w:type="paragraph" w:customStyle="1" w:styleId="984BB75CA3C5E44FA138E61D47DA77AC">
    <w:name w:val="984BB75CA3C5E44FA138E61D47DA77AC"/>
    <w:rsid w:val="009E4039"/>
  </w:style>
  <w:style w:type="paragraph" w:customStyle="1" w:styleId="0BFA03193C65A942AB72FD619CA37E8B">
    <w:name w:val="0BFA03193C65A942AB72FD619CA37E8B"/>
    <w:rsid w:val="009E4039"/>
  </w:style>
  <w:style w:type="paragraph" w:customStyle="1" w:styleId="65E99335B6A81B4AB6BA8F265C348004">
    <w:name w:val="65E99335B6A81B4AB6BA8F265C348004"/>
    <w:rsid w:val="009E4039"/>
  </w:style>
  <w:style w:type="paragraph" w:customStyle="1" w:styleId="13ACB572914A4A45896E94DE6E844BB0">
    <w:name w:val="13ACB572914A4A45896E94DE6E844BB0"/>
    <w:rsid w:val="009E4039"/>
  </w:style>
  <w:style w:type="paragraph" w:customStyle="1" w:styleId="51C9B5CAD16EB14A9E7B13611EF054DE">
    <w:name w:val="51C9B5CAD16EB14A9E7B13611EF054DE"/>
    <w:rsid w:val="009E4039"/>
  </w:style>
  <w:style w:type="paragraph" w:customStyle="1" w:styleId="C6196E734FEAA040B0779C36D3FB79AD">
    <w:name w:val="C6196E734FEAA040B0779C36D3FB79AD"/>
    <w:rsid w:val="009E4039"/>
  </w:style>
  <w:style w:type="paragraph" w:customStyle="1" w:styleId="B9EB35E6FB612945A49BA8F01E45644C">
    <w:name w:val="B9EB35E6FB612945A49BA8F01E45644C"/>
    <w:rsid w:val="009E4039"/>
  </w:style>
  <w:style w:type="paragraph" w:customStyle="1" w:styleId="49826B776AC0C24996E79D0D0C0FCE57">
    <w:name w:val="49826B776AC0C24996E79D0D0C0FCE57"/>
    <w:rsid w:val="009E4039"/>
  </w:style>
  <w:style w:type="paragraph" w:customStyle="1" w:styleId="3C88C01D0CB15E46B5293739BECB6374">
    <w:name w:val="3C88C01D0CB15E46B5293739BECB6374"/>
    <w:rsid w:val="009E4039"/>
  </w:style>
  <w:style w:type="paragraph" w:customStyle="1" w:styleId="F5B1BB9D75B29F43A11C388321908D44">
    <w:name w:val="F5B1BB9D75B29F43A11C388321908D44"/>
    <w:rsid w:val="009E4039"/>
  </w:style>
  <w:style w:type="paragraph" w:customStyle="1" w:styleId="EE8565F17D2D144A88CB801650E66AD7">
    <w:name w:val="EE8565F17D2D144A88CB801650E66AD7"/>
    <w:rsid w:val="009E4039"/>
  </w:style>
  <w:style w:type="paragraph" w:customStyle="1" w:styleId="BC0C98C6B6FE43449238BA6D23F3CED4">
    <w:name w:val="BC0C98C6B6FE43449238BA6D23F3CED4"/>
    <w:rsid w:val="009E4039"/>
  </w:style>
  <w:style w:type="paragraph" w:customStyle="1" w:styleId="7341D039AD92224CA0BB36753A5B7609">
    <w:name w:val="7341D039AD92224CA0BB36753A5B7609"/>
    <w:rsid w:val="009E4039"/>
  </w:style>
  <w:style w:type="paragraph" w:customStyle="1" w:styleId="CC994CC6D0E33B41BA047AC408E990A7">
    <w:name w:val="CC994CC6D0E33B41BA047AC408E990A7"/>
    <w:rsid w:val="009E4039"/>
  </w:style>
  <w:style w:type="paragraph" w:customStyle="1" w:styleId="2F0EF38F97DD484C9EA16C5B75B99BE8">
    <w:name w:val="2F0EF38F97DD484C9EA16C5B75B99BE8"/>
    <w:rsid w:val="009E4039"/>
  </w:style>
  <w:style w:type="paragraph" w:customStyle="1" w:styleId="C2BF828B092B194392689175D96A8076">
    <w:name w:val="C2BF828B092B194392689175D96A8076"/>
    <w:rsid w:val="009E4039"/>
  </w:style>
  <w:style w:type="paragraph" w:customStyle="1" w:styleId="08FC95C24DD91440B4BC799AD3E4A839">
    <w:name w:val="08FC95C24DD91440B4BC799AD3E4A839"/>
    <w:rsid w:val="009E4039"/>
  </w:style>
  <w:style w:type="paragraph" w:customStyle="1" w:styleId="F3EACF84BD33FA4EA3FC5136542F1D8F">
    <w:name w:val="F3EACF84BD33FA4EA3FC5136542F1D8F"/>
    <w:rsid w:val="009E4039"/>
  </w:style>
  <w:style w:type="paragraph" w:customStyle="1" w:styleId="CCC1B16FC3516D46AF160569DD0E5051">
    <w:name w:val="CCC1B16FC3516D46AF160569DD0E5051"/>
    <w:rsid w:val="009E4039"/>
  </w:style>
  <w:style w:type="paragraph" w:customStyle="1" w:styleId="147F2719ADB31F4C8C7A3A66B49B72E3">
    <w:name w:val="147F2719ADB31F4C8C7A3A66B49B72E3"/>
    <w:rsid w:val="009E4039"/>
  </w:style>
  <w:style w:type="paragraph" w:customStyle="1" w:styleId="4AA11495E6761348A6BB97218B01B8C8">
    <w:name w:val="4AA11495E6761348A6BB97218B01B8C8"/>
    <w:rsid w:val="009E4039"/>
  </w:style>
  <w:style w:type="paragraph" w:customStyle="1" w:styleId="AD929F5E47297842923709A7D61DB5EB">
    <w:name w:val="AD929F5E47297842923709A7D61DB5EB"/>
    <w:rsid w:val="009E4039"/>
  </w:style>
  <w:style w:type="paragraph" w:customStyle="1" w:styleId="5E4456C16896574998C7C1EF94EED85D">
    <w:name w:val="5E4456C16896574998C7C1EF94EED85D"/>
    <w:rsid w:val="009E4039"/>
  </w:style>
  <w:style w:type="paragraph" w:customStyle="1" w:styleId="5B5CAB2512547843A54B6B0CE5C0F150">
    <w:name w:val="5B5CAB2512547843A54B6B0CE5C0F150"/>
    <w:rsid w:val="009E4039"/>
  </w:style>
  <w:style w:type="paragraph" w:customStyle="1" w:styleId="6ADB6786BE7C8C48B5BC7BEBD3F583DB">
    <w:name w:val="6ADB6786BE7C8C48B5BC7BEBD3F583DB"/>
    <w:rsid w:val="009E4039"/>
  </w:style>
  <w:style w:type="paragraph" w:customStyle="1" w:styleId="0A75767913621C44881BAE920CBAE645">
    <w:name w:val="0A75767913621C44881BAE920CBAE645"/>
    <w:rsid w:val="009E4039"/>
  </w:style>
  <w:style w:type="paragraph" w:customStyle="1" w:styleId="91C0837DEB1D7248BDAC9280B9D2D38F">
    <w:name w:val="91C0837DEB1D7248BDAC9280B9D2D38F"/>
    <w:rsid w:val="009E4039"/>
  </w:style>
  <w:style w:type="paragraph" w:customStyle="1" w:styleId="C974192B70DF7F4CAE77AE294E671B0B">
    <w:name w:val="C974192B70DF7F4CAE77AE294E671B0B"/>
    <w:rsid w:val="009E4039"/>
  </w:style>
  <w:style w:type="paragraph" w:customStyle="1" w:styleId="DFE360545DCCD54E800AD6170FBDA52B">
    <w:name w:val="DFE360545DCCD54E800AD6170FBDA52B"/>
    <w:rsid w:val="009E4039"/>
  </w:style>
  <w:style w:type="paragraph" w:customStyle="1" w:styleId="CE4434B9D7561D42A68B091EB4F92A4E">
    <w:name w:val="CE4434B9D7561D42A68B091EB4F92A4E"/>
    <w:rsid w:val="009E4039"/>
  </w:style>
  <w:style w:type="paragraph" w:customStyle="1" w:styleId="5851B464BA88BC41AC6427E6D9A21878">
    <w:name w:val="5851B464BA88BC41AC6427E6D9A21878"/>
    <w:rsid w:val="009E4039"/>
  </w:style>
  <w:style w:type="paragraph" w:customStyle="1" w:styleId="59C69633610064459FB21E9105D1D6A3">
    <w:name w:val="59C69633610064459FB21E9105D1D6A3"/>
    <w:rsid w:val="009E4039"/>
  </w:style>
  <w:style w:type="paragraph" w:customStyle="1" w:styleId="12E74FCFEEB8704BB4D22C2F6CA35F19">
    <w:name w:val="12E74FCFEEB8704BB4D22C2F6CA35F19"/>
    <w:rsid w:val="009E4039"/>
  </w:style>
  <w:style w:type="paragraph" w:customStyle="1" w:styleId="C8BEC30AA8C96B4C97B0CEFFC7F47FA8">
    <w:name w:val="C8BEC30AA8C96B4C97B0CEFFC7F47FA8"/>
    <w:rsid w:val="009E4039"/>
  </w:style>
  <w:style w:type="paragraph" w:customStyle="1" w:styleId="388F85D49D4C1D4982BA6CF2E0D7111D">
    <w:name w:val="388F85D49D4C1D4982BA6CF2E0D7111D"/>
    <w:rsid w:val="009E4039"/>
  </w:style>
  <w:style w:type="paragraph" w:customStyle="1" w:styleId="6C3B1D4A08498646864BE1D7EED3AF29">
    <w:name w:val="6C3B1D4A08498646864BE1D7EED3AF29"/>
    <w:rsid w:val="009E4039"/>
  </w:style>
  <w:style w:type="paragraph" w:customStyle="1" w:styleId="03758B25E4536B4B97D98C0F21FA7B8F">
    <w:name w:val="03758B25E4536B4B97D98C0F21FA7B8F"/>
    <w:rsid w:val="009E4039"/>
  </w:style>
  <w:style w:type="paragraph" w:customStyle="1" w:styleId="84F898FDC583B24DB5E85D3EA19974D7">
    <w:name w:val="84F898FDC583B24DB5E85D3EA19974D7"/>
    <w:rsid w:val="009E4039"/>
  </w:style>
  <w:style w:type="paragraph" w:customStyle="1" w:styleId="0FEFEB3772107C49983267B1D1DB9E3F">
    <w:name w:val="0FEFEB3772107C49983267B1D1DB9E3F"/>
    <w:rsid w:val="0041704F"/>
  </w:style>
  <w:style w:type="paragraph" w:customStyle="1" w:styleId="ED9F08E5853DD3479A624D681FD7BF23">
    <w:name w:val="ED9F08E5853DD3479A624D681FD7BF23"/>
    <w:rsid w:val="0041704F"/>
  </w:style>
  <w:style w:type="paragraph" w:customStyle="1" w:styleId="9CCBED8E728CF642880EE37041E9A6C1">
    <w:name w:val="9CCBED8E728CF642880EE37041E9A6C1"/>
    <w:rsid w:val="0041704F"/>
  </w:style>
  <w:style w:type="paragraph" w:customStyle="1" w:styleId="A7C49F02BFF9FC4999D970BC1994E707">
    <w:name w:val="A7C49F02BFF9FC4999D970BC1994E707"/>
    <w:rsid w:val="0041704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2C43AC79A428DB47BFCFD10B1AF31752">
    <w:name w:val="2C43AC79A428DB47BFCFD10B1AF31752"/>
  </w:style>
  <w:style w:type="paragraph" w:customStyle="1" w:styleId="97D28FDC57A1D940A942C364ABD1F53F">
    <w:name w:val="97D28FDC57A1D940A942C364ABD1F53F"/>
  </w:style>
  <w:style w:type="paragraph" w:styleId="ListBullet">
    <w:name w:val="List Bullet"/>
    <w:basedOn w:val="Normal"/>
    <w:rsid w:val="009E4039"/>
    <w:pPr>
      <w:numPr>
        <w:numId w:val="2"/>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1FC1E49E478B724CA4F02911902DAFE9">
    <w:name w:val="1FC1E49E478B724CA4F02911902DAFE9"/>
  </w:style>
  <w:style w:type="paragraph" w:customStyle="1" w:styleId="C646507097FB144292155E54976FFA40">
    <w:name w:val="C646507097FB144292155E54976FFA40"/>
  </w:style>
  <w:style w:type="paragraph" w:customStyle="1" w:styleId="A642B3B7E971584D914EECAA5ABA09FC">
    <w:name w:val="A642B3B7E971584D914EECAA5ABA09FC"/>
  </w:style>
  <w:style w:type="paragraph" w:customStyle="1" w:styleId="EF721CD1842B1140AAA96C6CA906852B">
    <w:name w:val="EF721CD1842B1140AAA96C6CA906852B"/>
  </w:style>
  <w:style w:type="paragraph" w:customStyle="1" w:styleId="21AD61DF46A21E48A719B1AF8DDA2E8E">
    <w:name w:val="21AD61DF46A21E48A719B1AF8DDA2E8E"/>
  </w:style>
  <w:style w:type="paragraph" w:customStyle="1" w:styleId="717F1AAF3AA0BC41931973F785F66E90">
    <w:name w:val="717F1AAF3AA0BC41931973F785F66E90"/>
  </w:style>
  <w:style w:type="paragraph" w:customStyle="1" w:styleId="A9225E2E0B8616459286080D298F1EDD">
    <w:name w:val="A9225E2E0B8616459286080D298F1EDD"/>
  </w:style>
  <w:style w:type="paragraph" w:customStyle="1" w:styleId="CAEB003B3563CE40B1C9E6FA05D6131B">
    <w:name w:val="CAEB003B3563CE40B1C9E6FA05D6131B"/>
  </w:style>
  <w:style w:type="paragraph" w:customStyle="1" w:styleId="9C9E7D05A66C474AAD440E3EDEF73EC3">
    <w:name w:val="9C9E7D05A66C474AAD440E3EDEF73EC3"/>
    <w:rsid w:val="009E4039"/>
  </w:style>
  <w:style w:type="paragraph" w:customStyle="1" w:styleId="1547ED3C9BE759428EBB2C844F763A80">
    <w:name w:val="1547ED3C9BE759428EBB2C844F763A80"/>
    <w:rsid w:val="009E4039"/>
  </w:style>
  <w:style w:type="paragraph" w:customStyle="1" w:styleId="984BB75CA3C5E44FA138E61D47DA77AC">
    <w:name w:val="984BB75CA3C5E44FA138E61D47DA77AC"/>
    <w:rsid w:val="009E4039"/>
  </w:style>
  <w:style w:type="paragraph" w:customStyle="1" w:styleId="0BFA03193C65A942AB72FD619CA37E8B">
    <w:name w:val="0BFA03193C65A942AB72FD619CA37E8B"/>
    <w:rsid w:val="009E4039"/>
  </w:style>
  <w:style w:type="paragraph" w:customStyle="1" w:styleId="65E99335B6A81B4AB6BA8F265C348004">
    <w:name w:val="65E99335B6A81B4AB6BA8F265C348004"/>
    <w:rsid w:val="009E4039"/>
  </w:style>
  <w:style w:type="paragraph" w:customStyle="1" w:styleId="13ACB572914A4A45896E94DE6E844BB0">
    <w:name w:val="13ACB572914A4A45896E94DE6E844BB0"/>
    <w:rsid w:val="009E4039"/>
  </w:style>
  <w:style w:type="paragraph" w:customStyle="1" w:styleId="51C9B5CAD16EB14A9E7B13611EF054DE">
    <w:name w:val="51C9B5CAD16EB14A9E7B13611EF054DE"/>
    <w:rsid w:val="009E4039"/>
  </w:style>
  <w:style w:type="paragraph" w:customStyle="1" w:styleId="C6196E734FEAA040B0779C36D3FB79AD">
    <w:name w:val="C6196E734FEAA040B0779C36D3FB79AD"/>
    <w:rsid w:val="009E4039"/>
  </w:style>
  <w:style w:type="paragraph" w:customStyle="1" w:styleId="B9EB35E6FB612945A49BA8F01E45644C">
    <w:name w:val="B9EB35E6FB612945A49BA8F01E45644C"/>
    <w:rsid w:val="009E4039"/>
  </w:style>
  <w:style w:type="paragraph" w:customStyle="1" w:styleId="49826B776AC0C24996E79D0D0C0FCE57">
    <w:name w:val="49826B776AC0C24996E79D0D0C0FCE57"/>
    <w:rsid w:val="009E4039"/>
  </w:style>
  <w:style w:type="paragraph" w:customStyle="1" w:styleId="3C88C01D0CB15E46B5293739BECB6374">
    <w:name w:val="3C88C01D0CB15E46B5293739BECB6374"/>
    <w:rsid w:val="009E4039"/>
  </w:style>
  <w:style w:type="paragraph" w:customStyle="1" w:styleId="F5B1BB9D75B29F43A11C388321908D44">
    <w:name w:val="F5B1BB9D75B29F43A11C388321908D44"/>
    <w:rsid w:val="009E4039"/>
  </w:style>
  <w:style w:type="paragraph" w:customStyle="1" w:styleId="EE8565F17D2D144A88CB801650E66AD7">
    <w:name w:val="EE8565F17D2D144A88CB801650E66AD7"/>
    <w:rsid w:val="009E4039"/>
  </w:style>
  <w:style w:type="paragraph" w:customStyle="1" w:styleId="BC0C98C6B6FE43449238BA6D23F3CED4">
    <w:name w:val="BC0C98C6B6FE43449238BA6D23F3CED4"/>
    <w:rsid w:val="009E4039"/>
  </w:style>
  <w:style w:type="paragraph" w:customStyle="1" w:styleId="7341D039AD92224CA0BB36753A5B7609">
    <w:name w:val="7341D039AD92224CA0BB36753A5B7609"/>
    <w:rsid w:val="009E4039"/>
  </w:style>
  <w:style w:type="paragraph" w:customStyle="1" w:styleId="CC994CC6D0E33B41BA047AC408E990A7">
    <w:name w:val="CC994CC6D0E33B41BA047AC408E990A7"/>
    <w:rsid w:val="009E4039"/>
  </w:style>
  <w:style w:type="paragraph" w:customStyle="1" w:styleId="2F0EF38F97DD484C9EA16C5B75B99BE8">
    <w:name w:val="2F0EF38F97DD484C9EA16C5B75B99BE8"/>
    <w:rsid w:val="009E4039"/>
  </w:style>
  <w:style w:type="paragraph" w:customStyle="1" w:styleId="C2BF828B092B194392689175D96A8076">
    <w:name w:val="C2BF828B092B194392689175D96A8076"/>
    <w:rsid w:val="009E4039"/>
  </w:style>
  <w:style w:type="paragraph" w:customStyle="1" w:styleId="08FC95C24DD91440B4BC799AD3E4A839">
    <w:name w:val="08FC95C24DD91440B4BC799AD3E4A839"/>
    <w:rsid w:val="009E4039"/>
  </w:style>
  <w:style w:type="paragraph" w:customStyle="1" w:styleId="F3EACF84BD33FA4EA3FC5136542F1D8F">
    <w:name w:val="F3EACF84BD33FA4EA3FC5136542F1D8F"/>
    <w:rsid w:val="009E4039"/>
  </w:style>
  <w:style w:type="paragraph" w:customStyle="1" w:styleId="CCC1B16FC3516D46AF160569DD0E5051">
    <w:name w:val="CCC1B16FC3516D46AF160569DD0E5051"/>
    <w:rsid w:val="009E4039"/>
  </w:style>
  <w:style w:type="paragraph" w:customStyle="1" w:styleId="147F2719ADB31F4C8C7A3A66B49B72E3">
    <w:name w:val="147F2719ADB31F4C8C7A3A66B49B72E3"/>
    <w:rsid w:val="009E4039"/>
  </w:style>
  <w:style w:type="paragraph" w:customStyle="1" w:styleId="4AA11495E6761348A6BB97218B01B8C8">
    <w:name w:val="4AA11495E6761348A6BB97218B01B8C8"/>
    <w:rsid w:val="009E4039"/>
  </w:style>
  <w:style w:type="paragraph" w:customStyle="1" w:styleId="AD929F5E47297842923709A7D61DB5EB">
    <w:name w:val="AD929F5E47297842923709A7D61DB5EB"/>
    <w:rsid w:val="009E4039"/>
  </w:style>
  <w:style w:type="paragraph" w:customStyle="1" w:styleId="5E4456C16896574998C7C1EF94EED85D">
    <w:name w:val="5E4456C16896574998C7C1EF94EED85D"/>
    <w:rsid w:val="009E4039"/>
  </w:style>
  <w:style w:type="paragraph" w:customStyle="1" w:styleId="5B5CAB2512547843A54B6B0CE5C0F150">
    <w:name w:val="5B5CAB2512547843A54B6B0CE5C0F150"/>
    <w:rsid w:val="009E4039"/>
  </w:style>
  <w:style w:type="paragraph" w:customStyle="1" w:styleId="6ADB6786BE7C8C48B5BC7BEBD3F583DB">
    <w:name w:val="6ADB6786BE7C8C48B5BC7BEBD3F583DB"/>
    <w:rsid w:val="009E4039"/>
  </w:style>
  <w:style w:type="paragraph" w:customStyle="1" w:styleId="0A75767913621C44881BAE920CBAE645">
    <w:name w:val="0A75767913621C44881BAE920CBAE645"/>
    <w:rsid w:val="009E4039"/>
  </w:style>
  <w:style w:type="paragraph" w:customStyle="1" w:styleId="91C0837DEB1D7248BDAC9280B9D2D38F">
    <w:name w:val="91C0837DEB1D7248BDAC9280B9D2D38F"/>
    <w:rsid w:val="009E4039"/>
  </w:style>
  <w:style w:type="paragraph" w:customStyle="1" w:styleId="C974192B70DF7F4CAE77AE294E671B0B">
    <w:name w:val="C974192B70DF7F4CAE77AE294E671B0B"/>
    <w:rsid w:val="009E4039"/>
  </w:style>
  <w:style w:type="paragraph" w:customStyle="1" w:styleId="DFE360545DCCD54E800AD6170FBDA52B">
    <w:name w:val="DFE360545DCCD54E800AD6170FBDA52B"/>
    <w:rsid w:val="009E4039"/>
  </w:style>
  <w:style w:type="paragraph" w:customStyle="1" w:styleId="CE4434B9D7561D42A68B091EB4F92A4E">
    <w:name w:val="CE4434B9D7561D42A68B091EB4F92A4E"/>
    <w:rsid w:val="009E4039"/>
  </w:style>
  <w:style w:type="paragraph" w:customStyle="1" w:styleId="5851B464BA88BC41AC6427E6D9A21878">
    <w:name w:val="5851B464BA88BC41AC6427E6D9A21878"/>
    <w:rsid w:val="009E4039"/>
  </w:style>
  <w:style w:type="paragraph" w:customStyle="1" w:styleId="59C69633610064459FB21E9105D1D6A3">
    <w:name w:val="59C69633610064459FB21E9105D1D6A3"/>
    <w:rsid w:val="009E4039"/>
  </w:style>
  <w:style w:type="paragraph" w:customStyle="1" w:styleId="12E74FCFEEB8704BB4D22C2F6CA35F19">
    <w:name w:val="12E74FCFEEB8704BB4D22C2F6CA35F19"/>
    <w:rsid w:val="009E4039"/>
  </w:style>
  <w:style w:type="paragraph" w:customStyle="1" w:styleId="C8BEC30AA8C96B4C97B0CEFFC7F47FA8">
    <w:name w:val="C8BEC30AA8C96B4C97B0CEFFC7F47FA8"/>
    <w:rsid w:val="009E4039"/>
  </w:style>
  <w:style w:type="paragraph" w:customStyle="1" w:styleId="388F85D49D4C1D4982BA6CF2E0D7111D">
    <w:name w:val="388F85D49D4C1D4982BA6CF2E0D7111D"/>
    <w:rsid w:val="009E4039"/>
  </w:style>
  <w:style w:type="paragraph" w:customStyle="1" w:styleId="6C3B1D4A08498646864BE1D7EED3AF29">
    <w:name w:val="6C3B1D4A08498646864BE1D7EED3AF29"/>
    <w:rsid w:val="009E4039"/>
  </w:style>
  <w:style w:type="paragraph" w:customStyle="1" w:styleId="03758B25E4536B4B97D98C0F21FA7B8F">
    <w:name w:val="03758B25E4536B4B97D98C0F21FA7B8F"/>
    <w:rsid w:val="009E4039"/>
  </w:style>
  <w:style w:type="paragraph" w:customStyle="1" w:styleId="84F898FDC583B24DB5E85D3EA19974D7">
    <w:name w:val="84F898FDC583B24DB5E85D3EA19974D7"/>
    <w:rsid w:val="009E4039"/>
  </w:style>
  <w:style w:type="paragraph" w:customStyle="1" w:styleId="0FEFEB3772107C49983267B1D1DB9E3F">
    <w:name w:val="0FEFEB3772107C49983267B1D1DB9E3F"/>
    <w:rsid w:val="0041704F"/>
  </w:style>
  <w:style w:type="paragraph" w:customStyle="1" w:styleId="ED9F08E5853DD3479A624D681FD7BF23">
    <w:name w:val="ED9F08E5853DD3479A624D681FD7BF23"/>
    <w:rsid w:val="0041704F"/>
  </w:style>
  <w:style w:type="paragraph" w:customStyle="1" w:styleId="9CCBED8E728CF642880EE37041E9A6C1">
    <w:name w:val="9CCBED8E728CF642880EE37041E9A6C1"/>
    <w:rsid w:val="0041704F"/>
  </w:style>
  <w:style w:type="paragraph" w:customStyle="1" w:styleId="A7C49F02BFF9FC4999D970BC1994E707">
    <w:name w:val="A7C49F02BFF9FC4999D970BC1994E707"/>
    <w:rsid w:val="004170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9D6BE-A2C4-4843-8F19-9F9F02510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 Resume.dotx</Template>
  <TotalTime>0</TotalTime>
  <Pages>1</Pages>
  <Words>313</Words>
  <Characters>1789</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Legler</dc:creator>
  <cp:keywords/>
  <dc:description/>
  <cp:lastModifiedBy>Paul Legler</cp:lastModifiedBy>
  <cp:revision>3</cp:revision>
  <cp:lastPrinted>2017-01-07T00:55:00Z</cp:lastPrinted>
  <dcterms:created xsi:type="dcterms:W3CDTF">2017-01-07T00:55:00Z</dcterms:created>
  <dcterms:modified xsi:type="dcterms:W3CDTF">2017-01-07T00:56:00Z</dcterms:modified>
  <cp:category/>
</cp:coreProperties>
</file>